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E83B42" w14:paraId="79C16CA9" w14:textId="77777777" w:rsidTr="00DD454B">
        <w:tc>
          <w:tcPr>
            <w:tcW w:w="965" w:type="dxa"/>
            <w:shd w:val="clear" w:color="auto" w:fill="3A3A3A" w:themeFill="text2"/>
          </w:tcPr>
          <w:p w14:paraId="476CAD58" w14:textId="77777777" w:rsidR="00E83B42" w:rsidRDefault="00E83B42" w:rsidP="00DD454B">
            <w:pPr>
              <w:spacing w:before="260"/>
            </w:pPr>
          </w:p>
        </w:tc>
        <w:tc>
          <w:tcPr>
            <w:tcW w:w="518" w:type="dxa"/>
          </w:tcPr>
          <w:p w14:paraId="2F42E19A" w14:textId="77777777" w:rsidR="00E83B42" w:rsidRDefault="00E83B42" w:rsidP="00DD454B">
            <w:pPr>
              <w:spacing w:before="260"/>
            </w:pPr>
          </w:p>
        </w:tc>
        <w:tc>
          <w:tcPr>
            <w:tcW w:w="8581" w:type="dxa"/>
          </w:tcPr>
          <w:p w14:paraId="33D596EE" w14:textId="3DC7BAE7" w:rsidR="00E83B42" w:rsidRDefault="00E83B42" w:rsidP="00DD454B">
            <w:pPr>
              <w:pStyle w:val="Titre"/>
            </w:pPr>
            <w:r w:rsidRPr="005E2C01">
              <w:rPr>
                <w:color w:val="3A3A3A"/>
              </w:rPr>
              <w:t>Langage</w:t>
            </w:r>
            <w:r>
              <w:t xml:space="preserve"> c</w:t>
            </w:r>
          </w:p>
          <w:p w14:paraId="3259F5E7" w14:textId="6DC60AE2" w:rsidR="008C6CCC" w:rsidRPr="008C6CCC" w:rsidRDefault="008C6CCC" w:rsidP="008C6CCC">
            <w:pPr>
              <w:pStyle w:val="Sous-titre"/>
              <w:rPr>
                <w:b/>
                <w:bCs/>
                <w:sz w:val="52"/>
                <w:szCs w:val="28"/>
              </w:rPr>
            </w:pPr>
            <w:r w:rsidRPr="008C6CCC">
              <w:rPr>
                <w:b/>
                <w:bCs/>
                <w:sz w:val="52"/>
                <w:szCs w:val="28"/>
              </w:rPr>
              <w:t>Documentation Technique</w:t>
            </w:r>
          </w:p>
          <w:p w14:paraId="240BF4F7" w14:textId="77777777" w:rsidR="00E83B42" w:rsidRDefault="00E83B42" w:rsidP="00DD454B">
            <w:pPr>
              <w:pStyle w:val="Sous-titre"/>
            </w:pPr>
            <w:r w:rsidRPr="008C6CCC">
              <w:rPr>
                <w:sz w:val="40"/>
                <w:szCs w:val="22"/>
              </w:rPr>
              <w:t>Coralie BOYER, Annaëlle DEGARD</w:t>
            </w:r>
          </w:p>
        </w:tc>
      </w:tr>
    </w:tbl>
    <w:p w14:paraId="0C7293CC" w14:textId="77777777" w:rsidR="00E83B42" w:rsidRDefault="00E83B42" w:rsidP="00E83B42">
      <w:pPr>
        <w:pStyle w:val="Date"/>
      </w:pPr>
    </w:p>
    <w:p w14:paraId="7E25B958" w14:textId="0844554A" w:rsidR="006361C0" w:rsidRDefault="003C6E6B">
      <w:r>
        <w:t>Sommaire</w:t>
      </w:r>
    </w:p>
    <w:p w14:paraId="57C0A778" w14:textId="722AD8A7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>- Description</w:t>
      </w:r>
    </w:p>
    <w:p w14:paraId="70C67799" w14:textId="44438D47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>- Fonctionnalités</w:t>
      </w:r>
    </w:p>
    <w:p w14:paraId="6E8FC89D" w14:textId="1D10177D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>- Maquette</w:t>
      </w:r>
    </w:p>
    <w:p w14:paraId="0EE02984" w14:textId="77777777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>- Langages (c/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sql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>)</w:t>
      </w:r>
    </w:p>
    <w:p w14:paraId="0A577A4F" w14:textId="77777777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>- Logiciels (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mariadb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>)</w:t>
      </w:r>
    </w:p>
    <w:p w14:paraId="543159E0" w14:textId="77777777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- Bibliothèques </w:t>
      </w:r>
    </w:p>
    <w:p w14:paraId="133573E0" w14:textId="04AB0F3A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Regles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 de production du code source (var anglais,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comm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 français,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etc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>)</w:t>
      </w:r>
    </w:p>
    <w:p w14:paraId="0B5F3417" w14:textId="7142D5F6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>- BDD (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schemas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>)</w:t>
      </w:r>
    </w:p>
    <w:p w14:paraId="5E5E1AEA" w14:textId="77777777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-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Generation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 (comme faire marcher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l’app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 -&gt; Install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bibli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 xml:space="preserve"> /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bidi="ar-SA"/>
        </w:rPr>
        <w:t>gcc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bidi="ar-SA"/>
        </w:rPr>
        <w:t>)</w:t>
      </w:r>
    </w:p>
    <w:p w14:paraId="5B3B6490" w14:textId="77777777" w:rsidR="006361C0" w:rsidRDefault="006361C0" w:rsidP="0063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bidi="ar-SA"/>
        </w:rPr>
      </w:pPr>
      <w:r>
        <w:rPr>
          <w:rFonts w:ascii="Helvetica" w:hAnsi="Helvetica" w:cs="Helvetica"/>
          <w:color w:val="000000"/>
          <w:sz w:val="24"/>
          <w:szCs w:val="24"/>
          <w:lang w:bidi="ar-SA"/>
        </w:rPr>
        <w:t>- Arborescence + a quoi servent les fichiers</w:t>
      </w:r>
    </w:p>
    <w:p w14:paraId="2F31268B" w14:textId="1FDEDFFC" w:rsidR="003C6E6B" w:rsidRDefault="003C6E6B" w:rsidP="006361C0">
      <w:r>
        <w:br w:type="page"/>
      </w:r>
    </w:p>
    <w:p w14:paraId="71CD3F5D" w14:textId="26057923" w:rsidR="006361C0" w:rsidRDefault="00324CA3" w:rsidP="006361C0">
      <w:pPr>
        <w:pStyle w:val="Titre1"/>
      </w:pPr>
      <w:bookmarkStart w:id="0" w:name="_Toc89341111"/>
      <w:r>
        <w:lastRenderedPageBreak/>
        <w:t xml:space="preserve">Description du </w:t>
      </w:r>
      <w:bookmarkEnd w:id="0"/>
      <w:r>
        <w:t>projet</w:t>
      </w:r>
    </w:p>
    <w:p w14:paraId="1425D728" w14:textId="434F75F6" w:rsidR="006361C0" w:rsidRDefault="006361C0" w:rsidP="006361C0">
      <w:r>
        <w:t>Année de réalisation : 2021 – 2022</w:t>
      </w:r>
    </w:p>
    <w:p w14:paraId="2D514E08" w14:textId="56FB9DCB" w:rsidR="006361C0" w:rsidRDefault="006361C0" w:rsidP="006361C0">
      <w:r>
        <w:t>Promos : 2i1</w:t>
      </w:r>
    </w:p>
    <w:p w14:paraId="0DE14CDD" w14:textId="6D6C3C97" w:rsidR="006361C0" w:rsidRPr="006361C0" w:rsidRDefault="006361C0" w:rsidP="006361C0">
      <w:r>
        <w:t xml:space="preserve">Réalisé par : Coralie Boyer et Annaëlle </w:t>
      </w:r>
      <w:proofErr w:type="spellStart"/>
      <w:r>
        <w:t>Degard</w:t>
      </w:r>
      <w:proofErr w:type="spellEnd"/>
    </w:p>
    <w:p w14:paraId="5253715E" w14:textId="77777777" w:rsidR="006361C0" w:rsidRDefault="006361C0" w:rsidP="006361C0">
      <w:r w:rsidRPr="006A44AC">
        <w:rPr>
          <w:noProof/>
          <w:lang w:eastAsia="zh-CN" w:bidi="ar-SA"/>
        </w:rPr>
        <w:drawing>
          <wp:inline distT="0" distB="0" distL="0" distR="0" wp14:anchorId="66310F58" wp14:editId="032687E7">
            <wp:extent cx="5266062" cy="34588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" b="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62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20A2F" w14:textId="77777777" w:rsidR="00324CA3" w:rsidRDefault="006361C0" w:rsidP="006C0B5B">
      <w:pPr>
        <w:ind w:firstLine="720"/>
        <w:jc w:val="both"/>
      </w:pPr>
      <w:r>
        <w:t xml:space="preserve">Ce projet consiste à créer un jeu dans le but de deviner un membre du personnel de l’école de l’ESGI, ou d’une autre entreprise. </w:t>
      </w:r>
    </w:p>
    <w:p w14:paraId="187DC6DC" w14:textId="3B04FFB1" w:rsidR="006361C0" w:rsidRDefault="006361C0" w:rsidP="006C0B5B">
      <w:pPr>
        <w:ind w:firstLine="720"/>
        <w:jc w:val="both"/>
      </w:pPr>
      <w:r>
        <w:t>Afin de deviner, le programme va poser des questions auxquelles l’utilisateur devra répondre par oui ou par non.</w:t>
      </w:r>
    </w:p>
    <w:p w14:paraId="621FBD97" w14:textId="12BB5121" w:rsidR="006361C0" w:rsidRDefault="006361C0" w:rsidP="006C0B5B">
      <w:pPr>
        <w:jc w:val="both"/>
      </w:pPr>
      <w:r>
        <w:br w:type="page"/>
      </w:r>
    </w:p>
    <w:p w14:paraId="4691CDAF" w14:textId="6562F394" w:rsidR="00EC1DE1" w:rsidRDefault="006361C0" w:rsidP="00FB6837">
      <w:pPr>
        <w:pStyle w:val="Titre1"/>
      </w:pPr>
      <w:bookmarkStart w:id="1" w:name="_Toc89341112"/>
      <w:r>
        <w:lastRenderedPageBreak/>
        <w:t>Fonctionnalités</w:t>
      </w:r>
      <w:bookmarkEnd w:id="1"/>
    </w:p>
    <w:p w14:paraId="5FDE50AB" w14:textId="1D50DBB5" w:rsidR="0015737E" w:rsidRPr="001C1B4D" w:rsidRDefault="0015737E" w:rsidP="00B113F7">
      <w:pPr>
        <w:ind w:firstLine="360"/>
        <w:jc w:val="both"/>
      </w:pPr>
      <w:r>
        <w:t>Les principales fonctionnalités de l’application sont listées, expliquées et illustrées dans cette partie.</w:t>
      </w:r>
    </w:p>
    <w:p w14:paraId="25A4CB8B" w14:textId="1F917C78" w:rsidR="00A534E6" w:rsidRPr="00A534E6" w:rsidRDefault="006361C0" w:rsidP="00801916">
      <w:pPr>
        <w:pStyle w:val="Titre2"/>
      </w:pPr>
      <w:r>
        <w:t>Utilisation d’une base de données</w:t>
      </w:r>
    </w:p>
    <w:p w14:paraId="2841DE27" w14:textId="3C5F05A8" w:rsidR="004B72D3" w:rsidRDefault="004B72D3" w:rsidP="004412E3">
      <w:pPr>
        <w:spacing w:after="0"/>
        <w:jc w:val="both"/>
      </w:pPr>
      <w:r>
        <w:t>La base de données sert à stocker les informations suivantes :</w:t>
      </w:r>
    </w:p>
    <w:p w14:paraId="01F4443B" w14:textId="29401CEA" w:rsidR="004B72D3" w:rsidRDefault="00AE42A1" w:rsidP="00053F58">
      <w:pPr>
        <w:pStyle w:val="Paragraphedeliste"/>
        <w:numPr>
          <w:ilvl w:val="0"/>
          <w:numId w:val="17"/>
        </w:numPr>
      </w:pPr>
      <w:r>
        <w:t>Les q</w:t>
      </w:r>
      <w:r w:rsidR="004B72D3">
        <w:t>uestions</w:t>
      </w:r>
      <w:r>
        <w:t xml:space="preserve"> posées</w:t>
      </w:r>
      <w:r w:rsidR="004B72D3">
        <w:t xml:space="preserve"> </w:t>
      </w:r>
      <w:r w:rsidR="004B72D3" w:rsidRPr="00053F58">
        <w:rPr>
          <w:i/>
          <w:iCs/>
          <w:color w:val="000000" w:themeColor="text1"/>
          <w:sz w:val="21"/>
          <w:szCs w:val="21"/>
        </w:rPr>
        <w:t>(</w:t>
      </w:r>
      <w:r w:rsidRPr="00053F58">
        <w:rPr>
          <w:i/>
          <w:iCs/>
          <w:color w:val="000000" w:themeColor="text1"/>
          <w:sz w:val="21"/>
          <w:szCs w:val="21"/>
        </w:rPr>
        <w:t xml:space="preserve">table : </w:t>
      </w:r>
      <w:r w:rsidR="00577663" w:rsidRPr="00053F58">
        <w:rPr>
          <w:i/>
          <w:iCs/>
          <w:color w:val="000000" w:themeColor="text1"/>
          <w:sz w:val="21"/>
          <w:szCs w:val="21"/>
        </w:rPr>
        <w:t>QUESTIONS</w:t>
      </w:r>
      <w:r w:rsidR="004B72D3" w:rsidRPr="00053F58">
        <w:rPr>
          <w:i/>
          <w:iCs/>
          <w:color w:val="000000" w:themeColor="text1"/>
          <w:sz w:val="21"/>
          <w:szCs w:val="21"/>
        </w:rPr>
        <w:t>)</w:t>
      </w:r>
    </w:p>
    <w:p w14:paraId="7CD2D167" w14:textId="050BEFC9" w:rsidR="003D5494" w:rsidRDefault="002144D0" w:rsidP="00053F58">
      <w:pPr>
        <w:pStyle w:val="Paragraphedeliste"/>
        <w:numPr>
          <w:ilvl w:val="0"/>
          <w:numId w:val="17"/>
        </w:numPr>
      </w:pPr>
      <w:r>
        <w:t>Les i</w:t>
      </w:r>
      <w:r w:rsidR="004B72D3">
        <w:t xml:space="preserve">nformations sur le personnel </w:t>
      </w:r>
      <w:r w:rsidR="003D5494" w:rsidRPr="00053F58">
        <w:rPr>
          <w:i/>
          <w:iCs/>
          <w:color w:val="000000" w:themeColor="text1"/>
          <w:sz w:val="20"/>
          <w:szCs w:val="20"/>
        </w:rPr>
        <w:t>(tables : E</w:t>
      </w:r>
      <w:r w:rsidR="003D5494" w:rsidRPr="00053F58">
        <w:rPr>
          <w:i/>
          <w:iCs/>
          <w:color w:val="000000" w:themeColor="text1"/>
          <w:sz w:val="20"/>
          <w:szCs w:val="20"/>
        </w:rPr>
        <w:t>MPLOYE</w:t>
      </w:r>
      <w:r w:rsidR="003D5494" w:rsidRPr="00053F58">
        <w:rPr>
          <w:i/>
          <w:iCs/>
          <w:color w:val="000000" w:themeColor="text1"/>
          <w:sz w:val="20"/>
          <w:szCs w:val="20"/>
        </w:rPr>
        <w:t>)</w:t>
      </w:r>
    </w:p>
    <w:p w14:paraId="12EA388B" w14:textId="278BDBF4" w:rsidR="004B72D3" w:rsidRDefault="003D5494" w:rsidP="00053F58">
      <w:pPr>
        <w:pStyle w:val="Paragraphedeliste"/>
        <w:numPr>
          <w:ilvl w:val="0"/>
          <w:numId w:val="17"/>
        </w:numPr>
      </w:pPr>
      <w:r>
        <w:t xml:space="preserve">Les informations sur </w:t>
      </w:r>
      <w:r w:rsidR="004B72D3">
        <w:t xml:space="preserve">les entreprises </w:t>
      </w:r>
      <w:r w:rsidR="004B72D3" w:rsidRPr="00053F58">
        <w:rPr>
          <w:i/>
          <w:iCs/>
          <w:color w:val="000000" w:themeColor="text1"/>
          <w:sz w:val="20"/>
          <w:szCs w:val="20"/>
        </w:rPr>
        <w:t>(</w:t>
      </w:r>
      <w:r w:rsidR="00C21F6E" w:rsidRPr="00053F58">
        <w:rPr>
          <w:i/>
          <w:iCs/>
          <w:color w:val="000000" w:themeColor="text1"/>
          <w:sz w:val="20"/>
          <w:szCs w:val="20"/>
        </w:rPr>
        <w:t>tables : ENTREPRISE</w:t>
      </w:r>
      <w:r w:rsidR="004B72D3" w:rsidRPr="00053F58">
        <w:rPr>
          <w:i/>
          <w:iCs/>
          <w:color w:val="000000" w:themeColor="text1"/>
          <w:sz w:val="20"/>
          <w:szCs w:val="20"/>
        </w:rPr>
        <w:t>)</w:t>
      </w:r>
    </w:p>
    <w:p w14:paraId="3E87ED50" w14:textId="3CB6A8BC" w:rsidR="004B72D3" w:rsidRPr="00053F58" w:rsidRDefault="004B72D3" w:rsidP="00053F58">
      <w:pPr>
        <w:pStyle w:val="Paragraphedeliste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t xml:space="preserve">Réponses aux questions : caractéristiques physiques, informations sur l’employé, etc… </w:t>
      </w:r>
      <w:r w:rsidRPr="00053F58">
        <w:rPr>
          <w:i/>
          <w:iCs/>
          <w:color w:val="000000" w:themeColor="text1"/>
          <w:sz w:val="20"/>
          <w:szCs w:val="20"/>
        </w:rPr>
        <w:t>(</w:t>
      </w:r>
      <w:r w:rsidR="005F71C7" w:rsidRPr="00053F58">
        <w:rPr>
          <w:i/>
          <w:iCs/>
          <w:color w:val="000000" w:themeColor="text1"/>
          <w:sz w:val="20"/>
          <w:szCs w:val="20"/>
        </w:rPr>
        <w:t>tables : CHEVEUX, YEUX, TAILLE</w:t>
      </w:r>
      <w:r w:rsidRPr="00053F58">
        <w:rPr>
          <w:i/>
          <w:iCs/>
          <w:color w:val="000000" w:themeColor="text1"/>
          <w:sz w:val="20"/>
          <w:szCs w:val="20"/>
        </w:rPr>
        <w:t>, etc…)</w:t>
      </w:r>
    </w:p>
    <w:p w14:paraId="7234C2A6" w14:textId="007E38FA" w:rsidR="001E35A6" w:rsidRDefault="00B113F7" w:rsidP="001E35A6">
      <w:r>
        <w:t>Schémas de la base de données :</w:t>
      </w:r>
    </w:p>
    <w:p w14:paraId="7FB1E750" w14:textId="52C532A5" w:rsidR="00960595" w:rsidRDefault="00960595" w:rsidP="00B113F7">
      <w:pPr>
        <w:spacing w:after="0"/>
        <w:jc w:val="center"/>
      </w:pPr>
      <w:r>
        <w:rPr>
          <w:noProof/>
        </w:rPr>
        <w:drawing>
          <wp:inline distT="0" distB="0" distL="0" distR="0" wp14:anchorId="6394032F" wp14:editId="5B01CDB9">
            <wp:extent cx="3950335" cy="21100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21" cy="21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B5FC" w14:textId="1556CE22" w:rsidR="004B72D3" w:rsidRDefault="00960595" w:rsidP="00705D88">
      <w:pPr>
        <w:spacing w:after="0"/>
        <w:jc w:val="center"/>
        <w:rPr>
          <w:color w:val="000000" w:themeColor="text1"/>
          <w:sz w:val="20"/>
          <w:szCs w:val="20"/>
        </w:rPr>
      </w:pPr>
      <w:r w:rsidRPr="00B113F7">
        <w:rPr>
          <w:color w:val="000000" w:themeColor="text1"/>
          <w:sz w:val="20"/>
          <w:szCs w:val="20"/>
        </w:rPr>
        <w:t>Modèle conceptuel de données</w:t>
      </w:r>
    </w:p>
    <w:p w14:paraId="3E2E9D2F" w14:textId="77777777" w:rsidR="00B113F7" w:rsidRPr="00B113F7" w:rsidRDefault="00B113F7" w:rsidP="00705D88">
      <w:pPr>
        <w:spacing w:after="0"/>
        <w:jc w:val="center"/>
        <w:rPr>
          <w:color w:val="000000" w:themeColor="text1"/>
          <w:sz w:val="20"/>
          <w:szCs w:val="20"/>
        </w:rPr>
      </w:pPr>
    </w:p>
    <w:p w14:paraId="373AC980" w14:textId="75551E76" w:rsidR="00960595" w:rsidRDefault="00960595" w:rsidP="00B113F7">
      <w:pPr>
        <w:spacing w:after="0"/>
        <w:jc w:val="center"/>
      </w:pPr>
      <w:r>
        <w:rPr>
          <w:noProof/>
        </w:rPr>
        <w:drawing>
          <wp:inline distT="0" distB="0" distL="0" distR="0" wp14:anchorId="65BDC2C3" wp14:editId="2D84095C">
            <wp:extent cx="3773104" cy="211934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775" cy="21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CA4" w14:textId="7A95AA66" w:rsidR="00960595" w:rsidRPr="00B113F7" w:rsidRDefault="00960595" w:rsidP="00960595">
      <w:pPr>
        <w:jc w:val="center"/>
        <w:rPr>
          <w:color w:val="000000" w:themeColor="text1"/>
          <w:sz w:val="20"/>
          <w:szCs w:val="20"/>
        </w:rPr>
      </w:pPr>
      <w:r w:rsidRPr="00B113F7">
        <w:rPr>
          <w:color w:val="000000" w:themeColor="text1"/>
          <w:sz w:val="20"/>
          <w:szCs w:val="20"/>
        </w:rPr>
        <w:t>Modèle logique de données</w:t>
      </w:r>
    </w:p>
    <w:p w14:paraId="4E6295A8" w14:textId="250E293D" w:rsidR="006361C0" w:rsidRDefault="006361C0" w:rsidP="00801916">
      <w:pPr>
        <w:pStyle w:val="Titre2"/>
      </w:pPr>
      <w:r>
        <w:lastRenderedPageBreak/>
        <w:t>Interface graphique</w:t>
      </w:r>
    </w:p>
    <w:p w14:paraId="2B50D045" w14:textId="6157F995" w:rsidR="00C36299" w:rsidRDefault="00C01CE6" w:rsidP="00C362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44B82" wp14:editId="14B807F3">
                <wp:simplePos x="0" y="0"/>
                <wp:positionH relativeFrom="column">
                  <wp:posOffset>2035507</wp:posOffset>
                </wp:positionH>
                <wp:positionV relativeFrom="paragraph">
                  <wp:posOffset>309245</wp:posOffset>
                </wp:positionV>
                <wp:extent cx="539750" cy="287655"/>
                <wp:effectExtent l="0" t="0" r="6350" b="4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BAE49" w14:textId="429B7BCB" w:rsidR="00D54748" w:rsidRDefault="00D54748" w:rsidP="00D54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44B82" id="Rectangle 17" o:spid="_x0000_s1026" style="position:absolute;margin-left:160.3pt;margin-top:24.35pt;width:42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" fillcolor="#b9a68f [1943]" stroked="f" strokeweight="1pt">
                <v:textbox>
                  <w:txbxContent>
                    <w:p w14:paraId="7CCBAE49" w14:textId="429B7BCB" w:rsidR="00D54748" w:rsidRDefault="00D54748" w:rsidP="00D547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FCD08" wp14:editId="7315A933">
                <wp:simplePos x="0" y="0"/>
                <wp:positionH relativeFrom="column">
                  <wp:posOffset>573882</wp:posOffset>
                </wp:positionH>
                <wp:positionV relativeFrom="paragraph">
                  <wp:posOffset>309245</wp:posOffset>
                </wp:positionV>
                <wp:extent cx="539750" cy="28765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D1321" w14:textId="6B58F23A" w:rsidR="00D54748" w:rsidRDefault="00D54748" w:rsidP="00C01CE6">
                            <w:pPr>
                              <w:ind w:left="-360" w:right="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FCD08" id="Rectangle 16" o:spid="_x0000_s1027" style="position:absolute;margin-left:45.2pt;margin-top:24.35pt;width:42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" fillcolor="#888 [1951]" strokecolor="#2b2b2b [2415]" strokeweight="1pt">
                <v:textbox>
                  <w:txbxContent>
                    <w:p w14:paraId="567D1321" w14:textId="6B58F23A" w:rsidR="00D54748" w:rsidRDefault="00D54748" w:rsidP="00C01CE6">
                      <w:pPr>
                        <w:ind w:left="-360" w:right="6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38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A9AB" wp14:editId="21090503">
                <wp:simplePos x="0" y="0"/>
                <wp:positionH relativeFrom="column">
                  <wp:posOffset>3542582</wp:posOffset>
                </wp:positionH>
                <wp:positionV relativeFrom="paragraph">
                  <wp:posOffset>308610</wp:posOffset>
                </wp:positionV>
                <wp:extent cx="539750" cy="287655"/>
                <wp:effectExtent l="0" t="0" r="1905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CFDD9" w14:textId="66A0CF74" w:rsidR="00D54748" w:rsidRDefault="00D54748" w:rsidP="00D54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A9AB" id="Rectangle 18" o:spid="_x0000_s1028" style="position:absolute;margin-left:278.95pt;margin-top:24.3pt;width:42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" fillcolor="#d7d7d7 [671]" strokecolor="#7e7e74 [1614]" strokeweight="1pt">
                <v:textbox>
                  <w:txbxContent>
                    <w:p w14:paraId="63DCFDD9" w14:textId="66A0CF74" w:rsidR="00D54748" w:rsidRDefault="00D54748" w:rsidP="00D547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78BE">
        <w:t>Légende de la maquette :</w:t>
      </w:r>
    </w:p>
    <w:p w14:paraId="603FDCBD" w14:textId="5B4767D3" w:rsidR="00E76F10" w:rsidRPr="00C36299" w:rsidRDefault="00D54748" w:rsidP="001F4F8F">
      <w:pPr>
        <w:tabs>
          <w:tab w:val="left" w:pos="4140"/>
          <w:tab w:val="left" w:pos="6480"/>
        </w:tabs>
        <w:spacing w:after="360"/>
        <w:ind w:right="147" w:firstLine="1797"/>
      </w:pPr>
      <w:r>
        <w:t>Texte</w:t>
      </w:r>
      <w:r>
        <w:tab/>
        <w:t>Image</w:t>
      </w:r>
      <w:r w:rsidR="000B38EC">
        <w:tab/>
        <w:t>Bouton</w:t>
      </w:r>
      <w:r>
        <w:tab/>
      </w:r>
    </w:p>
    <w:p w14:paraId="580C1B49" w14:textId="66E31575" w:rsidR="003D4FEC" w:rsidRDefault="003D4FEC" w:rsidP="00053F58">
      <w:pPr>
        <w:pStyle w:val="Paragraphedeliste"/>
        <w:numPr>
          <w:ilvl w:val="0"/>
          <w:numId w:val="16"/>
        </w:numPr>
      </w:pPr>
      <w:r>
        <w:t>Page de démarrage</w:t>
      </w:r>
    </w:p>
    <w:p w14:paraId="44030053" w14:textId="2DE104E0" w:rsidR="00053F58" w:rsidRDefault="0033340C" w:rsidP="00053F58">
      <w:r>
        <w:rPr>
          <w:noProof/>
        </w:rPr>
        <mc:AlternateContent>
          <mc:Choice Requires="wpg">
            <w:drawing>
              <wp:inline distT="0" distB="0" distL="0" distR="0" wp14:anchorId="2C84D912" wp14:editId="721204C0">
                <wp:extent cx="5238750" cy="2898315"/>
                <wp:effectExtent l="25400" t="0" r="0" b="0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898315"/>
                          <a:chOff x="0" y="0"/>
                          <a:chExt cx="5253665" cy="2906657"/>
                        </a:xfrm>
                      </wpg:grpSpPr>
                      <wpg:grpSp>
                        <wpg:cNvPr id="14" name="Groupe 14"/>
                        <wpg:cNvGrpSpPr/>
                        <wpg:grpSpPr>
                          <a:xfrm>
                            <a:off x="0" y="0"/>
                            <a:ext cx="5253665" cy="2906657"/>
                            <a:chOff x="101013" y="0"/>
                            <a:chExt cx="5253848" cy="2906949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101013" y="0"/>
                              <a:ext cx="4651907" cy="249682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Connecteur droit avec flèche 51"/>
                          <wps:cNvCnPr/>
                          <wps:spPr>
                            <a:xfrm>
                              <a:off x="4895344" y="122196"/>
                              <a:ext cx="0" cy="232939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avec flèche 52"/>
                          <wps:cNvCnPr/>
                          <wps:spPr>
                            <a:xfrm flipH="1">
                              <a:off x="122219" y="2602286"/>
                              <a:ext cx="378948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Zone de texte 53"/>
                          <wps:cNvSpPr txBox="1"/>
                          <wps:spPr>
                            <a:xfrm>
                              <a:off x="4895315" y="1051702"/>
                              <a:ext cx="459546" cy="325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BB2656" w14:textId="77777777" w:rsidR="0033340C" w:rsidRDefault="0033340C" w:rsidP="0033340C">
                                <w:r>
                                  <w:t>500</w:t>
                                </w:r>
                              </w:p>
                              <w:p w14:paraId="16BA7C40" w14:textId="77777777" w:rsidR="0033340C" w:rsidRDefault="0033340C" w:rsidP="0033340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1559851" y="2581829"/>
                              <a:ext cx="1010093" cy="325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3D4FE9" w14:textId="77777777" w:rsidR="0033340C" w:rsidRDefault="0033340C" w:rsidP="0033340C">
                                <w:pPr>
                                  <w:jc w:val="center"/>
                                </w:pPr>
                                <w:r>
                                  <w:t>800</w:t>
                                </w:r>
                              </w:p>
                              <w:p w14:paraId="4A2F5B03" w14:textId="77777777" w:rsidR="0033340C" w:rsidRDefault="0033340C" w:rsidP="003334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581246" y="569739"/>
                              <a:ext cx="1863725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C352DE" w14:textId="77777777" w:rsidR="0033340C" w:rsidRDefault="0033340C" w:rsidP="0033340C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742295" y="122193"/>
                              <a:ext cx="348170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4EBAC9" w14:textId="77777777" w:rsidR="0033340C" w:rsidRDefault="0033340C" w:rsidP="0033340C">
                                <w:pPr>
                                  <w:jc w:val="center"/>
                                </w:pPr>
                                <w:r>
                                  <w:t xml:space="preserve">¿ 2vine </w:t>
                                </w:r>
                                <w:proofErr w:type="spellStart"/>
                                <w:r>
                                  <w:t>ki</w:t>
                                </w:r>
                                <w:proofErr w:type="spellEnd"/>
                                <w:r>
                                  <w:t xml:space="preserve"> C 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2861555" y="1000461"/>
                              <a:ext cx="1431290" cy="2813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6063F9" w14:textId="77777777" w:rsidR="0033340C" w:rsidRDefault="0033340C" w:rsidP="0033340C">
                                <w:pPr>
                                  <w:jc w:val="center"/>
                                </w:pPr>
                                <w:r>
                                  <w:t>JOUER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2861555" y="1376978"/>
                              <a:ext cx="1431290" cy="2813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E80EB7" w14:textId="77777777" w:rsidR="0033340C" w:rsidRDefault="0033340C" w:rsidP="0033340C">
                                <w:pPr>
                                  <w:jc w:val="center"/>
                                </w:pPr>
                                <w:r>
                                  <w:t>MODIFIER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/>
                        <wps:spPr>
                          <a:xfrm>
                            <a:off x="2990932" y="2196935"/>
                            <a:ext cx="1451344" cy="18075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95DD2" w14:textId="77777777" w:rsidR="0033340C" w:rsidRPr="00C36299" w:rsidRDefault="0033340C" w:rsidP="0033340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36299">
                                <w:rPr>
                                  <w:sz w:val="20"/>
                                  <w:szCs w:val="20"/>
                                </w:rPr>
                                <w:t>Voir le site de l’entreprise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4D912" id="Groupe 21" o:spid="_x0000_s1029" style="width:412.5pt;height:228.2pt;mso-position-horizontal-relative:char;mso-position-vertical-relative:line" coordsize="52536,290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">
                <v:group id="Groupe 14" o:spid="_x0000_s1030" style="position:absolute;width:52536;height:29066" coordorigin="1010" coordsize="52538,29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50" o:spid="_x0000_s1031" style="position:absolute;left:1010;width:46519;height:24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" fillcolor="#dcdcd9 [2894]" stroked="f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1" o:spid="_x0000_s1032" type="#_x0000_t32" style="position:absolute;left:48953;top:1221;width:0;height:232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" strokecolor="#562241 [3204]" strokeweight=".5pt">
                    <v:stroke startarrow="block" endarrow="block" joinstyle="miter"/>
                  </v:shape>
                  <v:shape id="Connecteur droit avec flèche 52" o:spid="_x0000_s1033" type="#_x0000_t32" style="position:absolute;left:1222;top:26022;width:3789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" strokecolor="#562241 [3204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3" o:spid="_x0000_s1034" type="#_x0000_t202" style="position:absolute;left:48953;top:10517;width:4595;height:3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  <v:textbox>
                      <w:txbxContent>
                        <w:p w14:paraId="30BB2656" w14:textId="77777777" w:rsidR="0033340C" w:rsidRDefault="0033340C" w:rsidP="0033340C">
                          <w:r>
                            <w:t>500</w:t>
                          </w:r>
                        </w:p>
                        <w:p w14:paraId="16BA7C40" w14:textId="77777777" w:rsidR="0033340C" w:rsidRDefault="0033340C" w:rsidP="0033340C"/>
                      </w:txbxContent>
                    </v:textbox>
                  </v:shape>
                  <v:shape id="Zone de texte 54" o:spid="_x0000_s1035" type="#_x0000_t202" style="position:absolute;left:15598;top:25818;width:10101;height:3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  <v:textbox>
                      <w:txbxContent>
                        <w:p w14:paraId="0B3D4FE9" w14:textId="77777777" w:rsidR="0033340C" w:rsidRDefault="0033340C" w:rsidP="0033340C">
                          <w:pPr>
                            <w:jc w:val="center"/>
                          </w:pPr>
                          <w:r>
                            <w:t>800</w:t>
                          </w:r>
                        </w:p>
                        <w:p w14:paraId="4A2F5B03" w14:textId="77777777" w:rsidR="0033340C" w:rsidRDefault="0033340C" w:rsidP="0033340C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55" o:spid="_x0000_s1036" style="position:absolute;left:5812;top:5697;width:18637;height:16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" fillcolor="#b9a68f [1943]" stroked="f" strokeweight="1pt">
                    <v:textbox>
                      <w:txbxContent>
                        <w:p w14:paraId="15C352DE" w14:textId="77777777" w:rsidR="0033340C" w:rsidRDefault="0033340C" w:rsidP="0033340C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  <v:rect id="Rectangle 56" o:spid="_x0000_s1037" style="position:absolute;left:7422;top:1221;width:34818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" fillcolor="#888 [1951]" strokecolor="#2b2b2b [2415]" strokeweight="1pt">
                    <v:textbox>
                      <w:txbxContent>
                        <w:p w14:paraId="014EBAC9" w14:textId="77777777" w:rsidR="0033340C" w:rsidRDefault="0033340C" w:rsidP="0033340C">
                          <w:pPr>
                            <w:jc w:val="center"/>
                          </w:pPr>
                          <w:r>
                            <w:t xml:space="preserve">¿ 2vine </w:t>
                          </w:r>
                          <w:proofErr w:type="spellStart"/>
                          <w:r>
                            <w:t>ki</w:t>
                          </w:r>
                          <w:proofErr w:type="spellEnd"/>
                          <w:r>
                            <w:t xml:space="preserve"> C ?</w:t>
                          </w:r>
                        </w:p>
                      </w:txbxContent>
                    </v:textbox>
                  </v:rect>
                  <v:rect id="Rectangle 57" o:spid="_x0000_s1038" style="position:absolute;left:28615;top:10004;width:14313;height:28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" fillcolor="#d7d7d7 [671]" strokecolor="#7e7e74 [1614]" strokeweight="1pt">
                    <v:textbox inset=",1mm,,1mm">
                      <w:txbxContent>
                        <w:p w14:paraId="446063F9" w14:textId="77777777" w:rsidR="0033340C" w:rsidRDefault="0033340C" w:rsidP="0033340C">
                          <w:pPr>
                            <w:jc w:val="center"/>
                          </w:pPr>
                          <w:r>
                            <w:t>JOUER</w:t>
                          </w:r>
                        </w:p>
                      </w:txbxContent>
                    </v:textbox>
                  </v:rect>
                  <v:rect id="Rectangle 58" o:spid="_x0000_s1039" style="position:absolute;left:28615;top:13769;width:14313;height:28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" fillcolor="#d7d7d7 [671]" strokecolor="#7e7e74 [1614]" strokeweight="1pt">
                    <v:textbox inset=",1mm,,1mm">
                      <w:txbxContent>
                        <w:p w14:paraId="40E80EB7" w14:textId="77777777" w:rsidR="0033340C" w:rsidRDefault="0033340C" w:rsidP="0033340C">
                          <w:pPr>
                            <w:jc w:val="center"/>
                          </w:pPr>
                          <w:r>
                            <w:t>MODIFIER</w:t>
                          </w:r>
                        </w:p>
                      </w:txbxContent>
                    </v:textbox>
                  </v:rect>
                </v:group>
                <v:rect id="Rectangle 15" o:spid="_x0000_s1040" style="position:absolute;left:29909;top:21969;width:14513;height:18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" fillcolor="#d7d7d7 [671]" strokecolor="#7e7e74 [1614]" strokeweight="1pt">
                  <v:textbox inset="0,0,0,0">
                    <w:txbxContent>
                      <w:p w14:paraId="21895DD2" w14:textId="77777777" w:rsidR="0033340C" w:rsidRPr="00C36299" w:rsidRDefault="0033340C" w:rsidP="003334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36299">
                          <w:rPr>
                            <w:sz w:val="20"/>
                            <w:szCs w:val="20"/>
                          </w:rPr>
                          <w:t>Voir le site de l’entreprise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6F2358" w14:textId="3C08EAC4" w:rsidR="003D4FEC" w:rsidRDefault="003D4FEC" w:rsidP="00053F58">
      <w:pPr>
        <w:pStyle w:val="Paragraphedeliste"/>
        <w:numPr>
          <w:ilvl w:val="0"/>
          <w:numId w:val="16"/>
        </w:numPr>
      </w:pPr>
      <w:r>
        <w:t>Page de jeu</w:t>
      </w:r>
    </w:p>
    <w:p w14:paraId="534CA482" w14:textId="6C4793DC" w:rsidR="00E76F10" w:rsidRDefault="0033340C" w:rsidP="00C81BD2">
      <w:r>
        <w:rPr>
          <w:noProof/>
        </w:rPr>
        <mc:AlternateContent>
          <mc:Choice Requires="wpg">
            <w:drawing>
              <wp:inline distT="0" distB="0" distL="0" distR="0" wp14:anchorId="50247D11" wp14:editId="384D3096">
                <wp:extent cx="4625788" cy="2496820"/>
                <wp:effectExtent l="0" t="0" r="0" b="5080"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788" cy="2496820"/>
                          <a:chOff x="223744" y="0"/>
                          <a:chExt cx="4625788" cy="249682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223744" y="0"/>
                            <a:ext cx="4625788" cy="249682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29540" y="549680"/>
                            <a:ext cx="2295525" cy="342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3460F" w14:textId="77777777" w:rsidR="0033340C" w:rsidRDefault="0033340C" w:rsidP="0033340C">
                              <w:pPr>
                                <w:jc w:val="center"/>
                              </w:pPr>
                              <w:r>
                                <w:t>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24983" y="398033"/>
                            <a:ext cx="1176753" cy="105507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373A9" w14:textId="77777777" w:rsidR="0033340C" w:rsidRDefault="0033340C" w:rsidP="0033340C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92628" y="1206081"/>
                            <a:ext cx="1265555" cy="3270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8D56F" w14:textId="77777777" w:rsidR="0033340C" w:rsidRDefault="0033340C" w:rsidP="0033340C">
                              <w:pPr>
                                <w:jc w:val="center"/>
                              </w:pPr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92583" y="1680428"/>
                            <a:ext cx="1265555" cy="3270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108A0" w14:textId="77777777" w:rsidR="0033340C" w:rsidRDefault="0033340C" w:rsidP="0033340C">
                              <w:pPr>
                                <w:jc w:val="center"/>
                              </w:pPr>
                              <w: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45080" y="1637736"/>
                            <a:ext cx="387955" cy="2368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49AFE" w14:textId="77777777" w:rsidR="0033340C" w:rsidRPr="003A4BAF" w:rsidRDefault="0033340C" w:rsidP="0033340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A4BAF">
                                <w:rPr>
                                  <w:sz w:val="20"/>
                                  <w:szCs w:val="20"/>
                                </w:rPr>
                                <w:t>||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47D11" id="Groupe 20" o:spid="_x0000_s1041" style="width:364.25pt;height:196.6pt;mso-position-horizontal-relative:char;mso-position-vertical-relative:line" coordorigin="2237" coordsize="46257,24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">
                <v:rect id="Rectangle 19" o:spid="_x0000_s1042" style="position:absolute;left:2237;width:46258;height:24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" fillcolor="#dcdcd9 [2894]" stroked="f" strokeweight="1pt"/>
                <v:rect id="Rectangle 6" o:spid="_x0000_s1043" style="position:absolute;left:6295;top:5496;width:22955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" fillcolor="#888 [1951]" strokecolor="#2b2b2b [2415]" strokeweight="1pt">
                  <v:textbox>
                    <w:txbxContent>
                      <w:p w14:paraId="3D23460F" w14:textId="77777777" w:rsidR="0033340C" w:rsidRDefault="0033340C" w:rsidP="0033340C">
                        <w:pPr>
                          <w:jc w:val="center"/>
                        </w:pPr>
                        <w:r>
                          <w:t>QUESTION</w:t>
                        </w:r>
                      </w:p>
                    </w:txbxContent>
                  </v:textbox>
                </v:rect>
                <v:rect id="Rectangle 8" o:spid="_x0000_s1044" style="position:absolute;left:34249;top:3980;width:11768;height:105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" fillcolor="#b9a68f [1943]" stroked="f" strokeweight="1pt">
                  <v:textbox>
                    <w:txbxContent>
                      <w:p w14:paraId="0D4373A9" w14:textId="77777777" w:rsidR="0033340C" w:rsidRDefault="0033340C" w:rsidP="0033340C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9" o:spid="_x0000_s1045" style="position:absolute;left:11926;top:12060;width:12655;height:32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" fillcolor="#d7d7d7 [671]" strokecolor="#7e7e74 [1614]" strokeweight="1pt">
                  <v:textbox>
                    <w:txbxContent>
                      <w:p w14:paraId="6FB8D56F" w14:textId="77777777" w:rsidR="0033340C" w:rsidRDefault="0033340C" w:rsidP="0033340C">
                        <w:pPr>
                          <w:jc w:val="center"/>
                        </w:pPr>
                        <w:r>
                          <w:t>OUI</w:t>
                        </w:r>
                      </w:p>
                    </w:txbxContent>
                  </v:textbox>
                </v:rect>
                <v:rect id="Rectangle 10" o:spid="_x0000_s1046" style="position:absolute;left:11925;top:16804;width:12656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" fillcolor="#d7d7d7 [671]" strokecolor="#7e7e74 [1614]" strokeweight="1pt">
                  <v:textbox>
                    <w:txbxContent>
                      <w:p w14:paraId="20E108A0" w14:textId="77777777" w:rsidR="0033340C" w:rsidRDefault="0033340C" w:rsidP="0033340C">
                        <w:pPr>
                          <w:jc w:val="center"/>
                        </w:pPr>
                        <w:r>
                          <w:t>NON</w:t>
                        </w:r>
                      </w:p>
                    </w:txbxContent>
                  </v:textbox>
                </v:rect>
                <v:rect id="Rectangle 13" o:spid="_x0000_s1047" style="position:absolute;left:38450;top:16377;width:3880;height:23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" fillcolor="#d7d7d7 [671]" strokecolor="#7e7e74 [1614]" strokeweight="1pt">
                  <v:textbox inset="0,1mm,0,1mm">
                    <w:txbxContent>
                      <w:p w14:paraId="74149AFE" w14:textId="77777777" w:rsidR="0033340C" w:rsidRPr="003A4BAF" w:rsidRDefault="0033340C" w:rsidP="003334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A4BAF">
                          <w:rPr>
                            <w:sz w:val="20"/>
                            <w:szCs w:val="20"/>
                          </w:rPr>
                          <w:t>||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1DDA2C" w14:textId="56D1F99A" w:rsidR="00C81BD2" w:rsidRDefault="00E76F10" w:rsidP="00C81BD2">
      <w:r>
        <w:br w:type="page"/>
      </w:r>
    </w:p>
    <w:p w14:paraId="4CAB9C04" w14:textId="35C46919" w:rsidR="003D4FEC" w:rsidRDefault="003D4FEC" w:rsidP="00053F58">
      <w:pPr>
        <w:pStyle w:val="Paragraphedeliste"/>
        <w:numPr>
          <w:ilvl w:val="0"/>
          <w:numId w:val="16"/>
        </w:numPr>
      </w:pPr>
      <w:r>
        <w:lastRenderedPageBreak/>
        <w:t>Page de jeu en pause</w:t>
      </w:r>
    </w:p>
    <w:p w14:paraId="256CD4BE" w14:textId="623A6991" w:rsidR="00DB26C7" w:rsidRPr="003D4FEC" w:rsidRDefault="00C64947" w:rsidP="00DB26C7">
      <w:r>
        <w:rPr>
          <w:noProof/>
        </w:rPr>
        <mc:AlternateContent>
          <mc:Choice Requires="wpg">
            <w:drawing>
              <wp:inline distT="0" distB="0" distL="0" distR="0" wp14:anchorId="75F0C7E6" wp14:editId="044DC7A2">
                <wp:extent cx="4528457" cy="2496820"/>
                <wp:effectExtent l="0" t="0" r="5715" b="5080"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457" cy="2496820"/>
                          <a:chOff x="0" y="0"/>
                          <a:chExt cx="4528457" cy="249682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4528457" cy="249682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4029" y="217714"/>
                            <a:ext cx="1863725" cy="1600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0C650" w14:textId="77777777" w:rsidR="00C64947" w:rsidRDefault="00C64947" w:rsidP="00C64947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8086" y="1915885"/>
                            <a:ext cx="3481705" cy="342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4C9EB" w14:textId="77777777" w:rsidR="00C64947" w:rsidRDefault="00C64947" w:rsidP="00C64947">
                              <w:pPr>
                                <w:jc w:val="center"/>
                              </w:pPr>
                              <w:r>
                                <w:t xml:space="preserve">¿ 2vine </w:t>
                              </w:r>
                              <w:proofErr w:type="spellStart"/>
                              <w:r>
                                <w:t>ki</w:t>
                              </w:r>
                              <w:proofErr w:type="spellEnd"/>
                              <w:r>
                                <w:t xml:space="preserve"> C 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54086" y="587828"/>
                            <a:ext cx="1038860" cy="3270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33AED" w14:textId="77777777" w:rsidR="00C64947" w:rsidRDefault="00C64947" w:rsidP="00C64947">
                              <w:pPr>
                                <w:jc w:val="center"/>
                              </w:pPr>
                              <w:r>
                                <w:t>Reprendre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75857" y="1099457"/>
                            <a:ext cx="1029335" cy="3270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867FE" w14:textId="77777777" w:rsidR="00C64947" w:rsidRDefault="00C64947" w:rsidP="00C64947">
                              <w:pPr>
                                <w:jc w:val="center"/>
                              </w:pPr>
                              <w:r>
                                <w:t>Quitter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0C7E6" id="Groupe 25" o:spid="_x0000_s1048" style="width:356.55pt;height:196.6pt;mso-position-horizontal-relative:char;mso-position-vertical-relative:line" coordsize="45284,24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">
                <v:rect id="Rectangle 22" o:spid="_x0000_s1049" style="position:absolute;width:45284;height:24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" fillcolor="#dcdcd9 [2894]" stroked="f" strokeweight="1pt"/>
                <v:rect id="Rectangle 23" o:spid="_x0000_s1050" style="position:absolute;left:6640;top:2177;width:18637;height:16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" fillcolor="#b9a68f [1943]" stroked="f" strokeweight="1pt">
                  <v:textbox>
                    <w:txbxContent>
                      <w:p w14:paraId="4B00C650" w14:textId="77777777" w:rsidR="00C64947" w:rsidRDefault="00C64947" w:rsidP="00C64947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24" o:spid="_x0000_s1051" style="position:absolute;left:4680;top:19158;width:34817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" fillcolor="#888 [1951]" strokecolor="#2b2b2b [2415]" strokeweight="1pt">
                  <v:textbox>
                    <w:txbxContent>
                      <w:p w14:paraId="77C4C9EB" w14:textId="77777777" w:rsidR="00C64947" w:rsidRDefault="00C64947" w:rsidP="00C64947">
                        <w:pPr>
                          <w:jc w:val="center"/>
                        </w:pPr>
                        <w:r>
                          <w:t xml:space="preserve">¿ 2vine </w:t>
                        </w:r>
                        <w:proofErr w:type="spellStart"/>
                        <w:r>
                          <w:t>ki</w:t>
                        </w:r>
                        <w:proofErr w:type="spellEnd"/>
                        <w:r>
                          <w:t xml:space="preserve"> C ?</w:t>
                        </w:r>
                      </w:p>
                    </w:txbxContent>
                  </v:textbox>
                </v:rect>
                <v:rect id="Rectangle 7" o:spid="_x0000_s1052" style="position:absolute;left:27540;top:5878;width:10389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" fillcolor="#d7d7d7 [671]" strokecolor="#7e7e74 [1614]" strokeweight="1pt">
                  <v:textbox>
                    <w:txbxContent>
                      <w:p w14:paraId="53833AED" w14:textId="77777777" w:rsidR="00C64947" w:rsidRDefault="00C64947" w:rsidP="00C64947">
                        <w:pPr>
                          <w:jc w:val="center"/>
                        </w:pPr>
                        <w:r>
                          <w:t>Reprendre</w:t>
                        </w:r>
                      </w:p>
                    </w:txbxContent>
                  </v:textbox>
                </v:rect>
                <v:rect id="Rectangle 11" o:spid="_x0000_s1053" style="position:absolute;left:27758;top:10994;width:10293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" fillcolor="#d7d7d7 [671]" strokecolor="#7e7e74 [1614]" strokeweight="1pt">
                  <v:textbox>
                    <w:txbxContent>
                      <w:p w14:paraId="6C7867FE" w14:textId="77777777" w:rsidR="00C64947" w:rsidRDefault="00C64947" w:rsidP="00C64947">
                        <w:pPr>
                          <w:jc w:val="center"/>
                        </w:pPr>
                        <w:r>
                          <w:t>Quitter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C6C190" w14:textId="1002F670" w:rsidR="006361C0" w:rsidRDefault="003D4FEC" w:rsidP="00801916">
      <w:pPr>
        <w:pStyle w:val="Paragraphedeliste"/>
        <w:numPr>
          <w:ilvl w:val="0"/>
          <w:numId w:val="16"/>
        </w:numPr>
      </w:pPr>
      <w:r>
        <w:t>Page de fin</w:t>
      </w:r>
    </w:p>
    <w:p w14:paraId="7EF7EDC5" w14:textId="4465A551" w:rsidR="00DD31BD" w:rsidRDefault="00795C9C" w:rsidP="00B23938">
      <w:r w:rsidRPr="00795C9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A405B" wp14:editId="4744BD8C">
                <wp:simplePos x="0" y="0"/>
                <wp:positionH relativeFrom="column">
                  <wp:posOffset>5351</wp:posOffset>
                </wp:positionH>
                <wp:positionV relativeFrom="paragraph">
                  <wp:posOffset>2863124</wp:posOffset>
                </wp:positionV>
                <wp:extent cx="4528185" cy="2496820"/>
                <wp:effectExtent l="0" t="0" r="5715" b="50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185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A979F" id="Rectangle 69" o:spid="_x0000_s1026" style="position:absolute;margin-left:.4pt;margin-top:225.45pt;width:356.55pt;height:19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" fillcolor="#dcdcd9 [2894]" stroked="f" strokeweight="1pt"/>
            </w:pict>
          </mc:Fallback>
        </mc:AlternateContent>
      </w:r>
      <w:r w:rsidR="00C1453C">
        <w:rPr>
          <w:noProof/>
        </w:rPr>
        <mc:AlternateContent>
          <mc:Choice Requires="wpg">
            <w:drawing>
              <wp:inline distT="0" distB="0" distL="0" distR="0" wp14:anchorId="09A4C1EF" wp14:editId="10B0B216">
                <wp:extent cx="4528185" cy="2708910"/>
                <wp:effectExtent l="0" t="0" r="5715" b="0"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185" cy="2708910"/>
                          <a:chOff x="0" y="0"/>
                          <a:chExt cx="4528185" cy="270891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4528185" cy="270891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19400" y="152400"/>
                            <a:ext cx="1176655" cy="105473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4DFC8" w14:textId="77777777" w:rsidR="00C1453C" w:rsidRDefault="00C1453C" w:rsidP="00C1453C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2772" y="304800"/>
                            <a:ext cx="2295525" cy="3397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9E53B" w14:textId="77777777" w:rsidR="00C1453C" w:rsidRDefault="00C1453C" w:rsidP="00C1453C">
                              <w:pPr>
                                <w:jc w:val="center"/>
                              </w:pPr>
                              <w:r>
                                <w:t>VOUS PENSEZ À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53886" y="947058"/>
                            <a:ext cx="1039495" cy="3403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BDFA7" w14:textId="77777777" w:rsidR="00C1453C" w:rsidRDefault="00C1453C" w:rsidP="00C1453C">
                              <w:pPr>
                                <w:jc w:val="center"/>
                              </w:pPr>
                              <w:r>
                                <w:t>Nom Prénom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06486" y="1404258"/>
                            <a:ext cx="958850" cy="3270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FCDA1" w14:textId="77777777" w:rsidR="00C1453C" w:rsidRDefault="00C1453C" w:rsidP="00C1453C">
                              <w:pPr>
                                <w:jc w:val="center"/>
                              </w:pPr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06486" y="1796143"/>
                            <a:ext cx="958850" cy="3270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069A9" w14:textId="77777777" w:rsidR="00C1453C" w:rsidRDefault="00C1453C" w:rsidP="00C1453C">
                              <w:pPr>
                                <w:jc w:val="center"/>
                              </w:pPr>
                              <w: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4C1EF" id="Groupe 26" o:spid="_x0000_s1054" style="width:356.55pt;height:213.3pt;mso-position-horizontal-relative:char;mso-position-vertical-relative:line" coordsize="45281,27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">
                <v:rect id="Rectangle 60" o:spid="_x0000_s1055" style="position:absolute;width:45281;height:27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" fillcolor="#dcdcd9 [2894]" stroked="f" strokeweight="1pt"/>
                <v:rect id="Rectangle 61" o:spid="_x0000_s1056" style="position:absolute;left:28194;top:1524;width:11766;height:10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" fillcolor="#b9a68f [1943]" stroked="f" strokeweight="1pt">
                  <v:textbox>
                    <w:txbxContent>
                      <w:p w14:paraId="5CB4DFC8" w14:textId="77777777" w:rsidR="00C1453C" w:rsidRDefault="00C1453C" w:rsidP="00C1453C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63" o:spid="_x0000_s1057" style="position:absolute;left:4027;top:3048;width:22955;height:3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" fillcolor="#888 [1951]" strokecolor="#2b2b2b [2415]" strokeweight="1pt">
                  <v:textbox>
                    <w:txbxContent>
                      <w:p w14:paraId="21F9E53B" w14:textId="77777777" w:rsidR="00C1453C" w:rsidRDefault="00C1453C" w:rsidP="00C1453C">
                        <w:pPr>
                          <w:jc w:val="center"/>
                        </w:pPr>
                        <w:r>
                          <w:t>VOUS PENSEZ À :</w:t>
                        </w:r>
                      </w:p>
                    </w:txbxContent>
                  </v:textbox>
                </v:rect>
                <v:rect id="Rectangle 65" o:spid="_x0000_s1058" style="position:absolute;left:11538;top:9470;width:10395;height:3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" fillcolor="#d0c4b4 [1303]" stroked="f" strokeweight="1pt">
                  <v:textbox>
                    <w:txbxContent>
                      <w:p w14:paraId="0ADBDFA7" w14:textId="77777777" w:rsidR="00C1453C" w:rsidRDefault="00C1453C" w:rsidP="00C1453C">
                        <w:pPr>
                          <w:jc w:val="center"/>
                        </w:pPr>
                        <w:r>
                          <w:t>Nom Prénom</w:t>
                        </w:r>
                      </w:p>
                    </w:txbxContent>
                  </v:textbox>
                </v:rect>
                <v:rect id="Rectangle 66" o:spid="_x0000_s1059" style="position:absolute;left:29064;top:14042;width:9589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" fillcolor="#d7d7d7 [671]" strokecolor="#7e7e74 [1614]" strokeweight="1pt">
                  <v:textbox>
                    <w:txbxContent>
                      <w:p w14:paraId="301FCDA1" w14:textId="77777777" w:rsidR="00C1453C" w:rsidRDefault="00C1453C" w:rsidP="00C1453C">
                        <w:pPr>
                          <w:jc w:val="center"/>
                        </w:pPr>
                        <w:r>
                          <w:t>OUI</w:t>
                        </w:r>
                      </w:p>
                    </w:txbxContent>
                  </v:textbox>
                </v:rect>
                <v:rect id="Rectangle 67" o:spid="_x0000_s1060" style="position:absolute;left:29064;top:17961;width:9589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" fillcolor="#d7d7d7 [671]" strokecolor="#7e7e74 [1614]" strokeweight="1pt">
                  <v:textbox>
                    <w:txbxContent>
                      <w:p w14:paraId="4F2069A9" w14:textId="77777777" w:rsidR="00C1453C" w:rsidRDefault="00C1453C" w:rsidP="00C1453C">
                        <w:pPr>
                          <w:jc w:val="center"/>
                        </w:pPr>
                        <w:r>
                          <w:t>NON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1C487C" w14:textId="3EEB6A0B" w:rsidR="00795C9C" w:rsidRDefault="00795C9C" w:rsidP="00B23938"/>
    <w:p w14:paraId="2B197B8F" w14:textId="760E48A3" w:rsidR="00C1453C" w:rsidRDefault="00B37089" w:rsidP="00B23938">
      <w:r w:rsidRPr="00795C9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1CC2A" wp14:editId="7D88CE4F">
                <wp:simplePos x="0" y="0"/>
                <wp:positionH relativeFrom="column">
                  <wp:posOffset>416755</wp:posOffset>
                </wp:positionH>
                <wp:positionV relativeFrom="paragraph">
                  <wp:posOffset>179070</wp:posOffset>
                </wp:positionV>
                <wp:extent cx="2152463" cy="773186"/>
                <wp:effectExtent l="0" t="0" r="698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463" cy="7731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C7EA1" w14:textId="77777777" w:rsidR="00B37089" w:rsidRDefault="00B37089" w:rsidP="00B370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Partie terminée</w:t>
                            </w:r>
                          </w:p>
                          <w:p w14:paraId="7D3F9002" w14:textId="7E152A32" w:rsidR="00B37089" w:rsidRDefault="00B37089" w:rsidP="00B370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OU </w:t>
                            </w:r>
                          </w:p>
                          <w:p w14:paraId="2C1F73FC" w14:textId="1B2533C3" w:rsidR="00795C9C" w:rsidRDefault="00B37089" w:rsidP="00B370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Je n’ai pas trouvé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CC2A" id="Rectangle 72" o:spid="_x0000_s1061" style="position:absolute;margin-left:32.8pt;margin-top:14.1pt;width:169.5pt;height:6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" fillcolor="#888 [1951]" strokecolor="#2b2b2b [2415]" strokeweight="1pt">
                <v:textbox>
                  <w:txbxContent>
                    <w:p w14:paraId="131C7EA1" w14:textId="77777777" w:rsidR="00B37089" w:rsidRDefault="00B37089" w:rsidP="00B37089">
                      <w:pPr>
                        <w:spacing w:after="0" w:line="240" w:lineRule="auto"/>
                        <w:jc w:val="center"/>
                      </w:pPr>
                      <w:r>
                        <w:t>Partie terminée</w:t>
                      </w:r>
                    </w:p>
                    <w:p w14:paraId="7D3F9002" w14:textId="7E152A32" w:rsidR="00B37089" w:rsidRDefault="00B37089" w:rsidP="00B37089">
                      <w:pPr>
                        <w:spacing w:after="0" w:line="240" w:lineRule="auto"/>
                        <w:jc w:val="center"/>
                      </w:pPr>
                      <w:r>
                        <w:t xml:space="preserve">OU </w:t>
                      </w:r>
                    </w:p>
                    <w:p w14:paraId="2C1F73FC" w14:textId="1B2533C3" w:rsidR="00795C9C" w:rsidRDefault="00B37089" w:rsidP="00B37089">
                      <w:pPr>
                        <w:spacing w:after="0" w:line="240" w:lineRule="auto"/>
                        <w:jc w:val="center"/>
                      </w:pPr>
                      <w:r>
                        <w:t>Je n’ai pas trouvé</w:t>
                      </w:r>
                    </w:p>
                  </w:txbxContent>
                </v:textbox>
              </v:rect>
            </w:pict>
          </mc:Fallback>
        </mc:AlternateContent>
      </w:r>
      <w:r w:rsidR="00187B79" w:rsidRPr="00795C9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6AD6D" wp14:editId="73CFB462">
                <wp:simplePos x="0" y="0"/>
                <wp:positionH relativeFrom="column">
                  <wp:posOffset>2457775</wp:posOffset>
                </wp:positionH>
                <wp:positionV relativeFrom="paragraph">
                  <wp:posOffset>1391044</wp:posOffset>
                </wp:positionV>
                <wp:extent cx="1408237" cy="327025"/>
                <wp:effectExtent l="0" t="0" r="14605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237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F423C" w14:textId="23125E87" w:rsidR="00795C9C" w:rsidRPr="00187B79" w:rsidRDefault="00187B79" w:rsidP="00795C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87B79">
                              <w:rPr>
                                <w:sz w:val="22"/>
                                <w:szCs w:val="22"/>
                              </w:rPr>
                              <w:t>Voir les fichiers</w:t>
                            </w:r>
                            <w:r w:rsidR="00795C9C" w:rsidRPr="00187B79">
                              <w:rPr>
                                <w:sz w:val="22"/>
                                <w:szCs w:val="22"/>
                              </w:rPr>
                              <w:t xml:space="preserve"> .</w:t>
                            </w:r>
                            <w:proofErr w:type="spellStart"/>
                            <w:r w:rsidR="00795C9C" w:rsidRPr="00187B79">
                              <w:rPr>
                                <w:sz w:val="22"/>
                                <w:szCs w:val="22"/>
                              </w:rPr>
                              <w:t>pdf</w:t>
                            </w:r>
                            <w:proofErr w:type="spellEnd"/>
                            <w:r w:rsidR="00795C9C" w:rsidRPr="00187B79">
                              <w:rPr>
                                <w:sz w:val="22"/>
                                <w:szCs w:val="22"/>
                              </w:rPr>
                              <w:t xml:space="preserve">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6AD6D" id="Rectangle 75" o:spid="_x0000_s1062" style="position:absolute;margin-left:193.55pt;margin-top:109.55pt;width:110.9pt;height:2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" fillcolor="#d7d7d7 [671]" strokecolor="#7e7e74 [1614]" strokeweight="1pt">
                <v:textbox inset=",2mm">
                  <w:txbxContent>
                    <w:p w14:paraId="5BEF423C" w14:textId="23125E87" w:rsidR="00795C9C" w:rsidRPr="00187B79" w:rsidRDefault="00187B79" w:rsidP="00795C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87B79">
                        <w:rPr>
                          <w:sz w:val="22"/>
                          <w:szCs w:val="22"/>
                        </w:rPr>
                        <w:t>Voir les fichiers</w:t>
                      </w:r>
                      <w:r w:rsidR="00795C9C" w:rsidRPr="00187B79">
                        <w:rPr>
                          <w:sz w:val="22"/>
                          <w:szCs w:val="22"/>
                        </w:rPr>
                        <w:t xml:space="preserve"> .</w:t>
                      </w:r>
                      <w:proofErr w:type="spellStart"/>
                      <w:r w:rsidR="00795C9C" w:rsidRPr="00187B79">
                        <w:rPr>
                          <w:sz w:val="22"/>
                          <w:szCs w:val="22"/>
                        </w:rPr>
                        <w:t>pdf</w:t>
                      </w:r>
                      <w:proofErr w:type="spellEnd"/>
                      <w:r w:rsidR="00795C9C" w:rsidRPr="00187B79">
                        <w:rPr>
                          <w:sz w:val="22"/>
                          <w:szCs w:val="22"/>
                        </w:rPr>
                        <w:t xml:space="preserve"> PDF</w:t>
                      </w:r>
                    </w:p>
                  </w:txbxContent>
                </v:textbox>
              </v:rect>
            </w:pict>
          </mc:Fallback>
        </mc:AlternateContent>
      </w:r>
      <w:r w:rsidR="00187B79" w:rsidRPr="00795C9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D24A6" wp14:editId="6F4E4465">
                <wp:simplePos x="0" y="0"/>
                <wp:positionH relativeFrom="column">
                  <wp:posOffset>724410</wp:posOffset>
                </wp:positionH>
                <wp:positionV relativeFrom="paragraph">
                  <wp:posOffset>1391998</wp:posOffset>
                </wp:positionV>
                <wp:extent cx="1407795" cy="327025"/>
                <wp:effectExtent l="0" t="0" r="1460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D804B" w14:textId="77777777" w:rsidR="00795C9C" w:rsidRPr="00187B79" w:rsidRDefault="00795C9C" w:rsidP="00795C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87B79">
                              <w:rPr>
                                <w:sz w:val="22"/>
                                <w:szCs w:val="22"/>
                              </w:rP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D24A6" id="Rectangle 74" o:spid="_x0000_s1063" style="position:absolute;margin-left:57.05pt;margin-top:109.6pt;width:110.85pt;height:2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" fillcolor="#d7d7d7 [671]" strokecolor="#7e7e74 [1614]" strokeweight="1pt">
                <v:textbox inset=",2mm">
                  <w:txbxContent>
                    <w:p w14:paraId="28FD804B" w14:textId="77777777" w:rsidR="00795C9C" w:rsidRPr="00187B79" w:rsidRDefault="00795C9C" w:rsidP="00795C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87B79">
                        <w:rPr>
                          <w:sz w:val="22"/>
                          <w:szCs w:val="22"/>
                        </w:rP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  <w:r w:rsidR="00795C9C" w:rsidRPr="00795C9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1DF6" wp14:editId="5D9E3E1D">
                <wp:simplePos x="0" y="0"/>
                <wp:positionH relativeFrom="column">
                  <wp:posOffset>2791641</wp:posOffset>
                </wp:positionH>
                <wp:positionV relativeFrom="paragraph">
                  <wp:posOffset>18415</wp:posOffset>
                </wp:positionV>
                <wp:extent cx="1176655" cy="1054735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3CE31" w14:textId="77777777" w:rsidR="00795C9C" w:rsidRDefault="00795C9C" w:rsidP="00795C9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91DF6" id="Rectangle 70" o:spid="_x0000_s1064" style="position:absolute;margin-left:219.8pt;margin-top:1.45pt;width:92.65pt;height:8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" fillcolor="#b9a68f [1943]" stroked="f" strokeweight="1pt">
                <v:textbox>
                  <w:txbxContent>
                    <w:p w14:paraId="6993CE31" w14:textId="77777777" w:rsidR="00795C9C" w:rsidRDefault="00795C9C" w:rsidP="00795C9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95C9C">
        <w:br w:type="page"/>
      </w:r>
    </w:p>
    <w:p w14:paraId="73D5BDFD" w14:textId="6DCADF37" w:rsidR="006361C0" w:rsidRDefault="00FC6633" w:rsidP="00801916">
      <w:pPr>
        <w:pStyle w:val="Titre2"/>
      </w:pPr>
      <w:r>
        <w:lastRenderedPageBreak/>
        <w:t xml:space="preserve">Back-office qui permet de modifier/ajouter/supprimer des </w:t>
      </w:r>
      <w:proofErr w:type="gramStart"/>
      <w:r>
        <w:t>informations</w:t>
      </w:r>
      <w:proofErr w:type="gramEnd"/>
      <w:r>
        <w:t xml:space="preserve"> dans la base de données</w:t>
      </w:r>
    </w:p>
    <w:p w14:paraId="69E6986E" w14:textId="1575F2DF" w:rsidR="006361C0" w:rsidRDefault="006361C0" w:rsidP="00801916">
      <w:pPr>
        <w:pStyle w:val="Titre2"/>
      </w:pPr>
      <w:r>
        <w:t>Possibilité de sortir un document .PDF résumant les questions posées à l’utilisateur</w:t>
      </w:r>
    </w:p>
    <w:p w14:paraId="37242652" w14:textId="6C3A4451" w:rsidR="00DD2281" w:rsidRPr="00C44D93" w:rsidRDefault="00DD2281" w:rsidP="00C44D93"/>
    <w:sectPr w:rsidR="00DD2281" w:rsidRPr="00C44D93" w:rsidSect="002920B5"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994" w:right="2174" w:bottom="1394" w:left="1483" w:header="283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2264" w14:textId="77777777" w:rsidR="00181C21" w:rsidRDefault="00181C21">
      <w:pPr>
        <w:spacing w:after="0" w:line="240" w:lineRule="auto"/>
      </w:pPr>
      <w:r>
        <w:separator/>
      </w:r>
    </w:p>
    <w:p w14:paraId="263A45C0" w14:textId="77777777" w:rsidR="00181C21" w:rsidRDefault="00181C21"/>
  </w:endnote>
  <w:endnote w:type="continuationSeparator" w:id="0">
    <w:p w14:paraId="25631E05" w14:textId="77777777" w:rsidR="00181C21" w:rsidRDefault="00181C21">
      <w:pPr>
        <w:spacing w:after="0" w:line="240" w:lineRule="auto"/>
      </w:pPr>
      <w:r>
        <w:continuationSeparator/>
      </w:r>
    </w:p>
    <w:p w14:paraId="668368BA" w14:textId="77777777" w:rsidR="00181C21" w:rsidRDefault="00181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3094478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DD142CD" w14:textId="37CD7D28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0DC1A7A" w14:textId="77777777" w:rsidR="00F003AE" w:rsidRDefault="00F003AE">
    <w:pPr>
      <w:pStyle w:val="Pieddepage"/>
    </w:pPr>
  </w:p>
  <w:p w14:paraId="1D7F7279" w14:textId="77777777" w:rsidR="00000000" w:rsidRDefault="00181C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6295667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F8494B" w14:textId="1ADC7FF6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C03FECD" w14:textId="207DA788" w:rsidR="008811D8" w:rsidRPr="004208E6" w:rsidRDefault="008811D8">
    <w:pPr>
      <w:pStyle w:val="Pieddepage"/>
      <w:rPr>
        <w:color w:val="7F7F7F" w:themeColor="text1" w:themeTint="80"/>
      </w:rPr>
    </w:pPr>
  </w:p>
  <w:p w14:paraId="05929284" w14:textId="77777777" w:rsidR="00000000" w:rsidRDefault="00181C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6C33" w14:textId="77777777" w:rsidR="00181C21" w:rsidRDefault="00181C21">
      <w:pPr>
        <w:spacing w:after="0" w:line="240" w:lineRule="auto"/>
      </w:pPr>
      <w:r>
        <w:separator/>
      </w:r>
    </w:p>
    <w:p w14:paraId="2265CEE6" w14:textId="77777777" w:rsidR="00181C21" w:rsidRDefault="00181C21"/>
  </w:footnote>
  <w:footnote w:type="continuationSeparator" w:id="0">
    <w:p w14:paraId="5BCA9CB8" w14:textId="77777777" w:rsidR="00181C21" w:rsidRDefault="00181C21">
      <w:pPr>
        <w:spacing w:after="0" w:line="240" w:lineRule="auto"/>
      </w:pPr>
      <w:r>
        <w:continuationSeparator/>
      </w:r>
    </w:p>
    <w:p w14:paraId="06EB26FF" w14:textId="77777777" w:rsidR="00181C21" w:rsidRDefault="00181C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16DE" w14:textId="6CD9A12A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Coralie BOYER</w:t>
    </w:r>
  </w:p>
  <w:p w14:paraId="7408B4C0" w14:textId="5F7CBB47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Annaëlle DEGARD</w:t>
    </w:r>
  </w:p>
  <w:p w14:paraId="0AEF851F" w14:textId="77777777" w:rsidR="00000000" w:rsidRDefault="00181C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A9B" w14:textId="0629863F" w:rsidR="008E668D" w:rsidRDefault="00304147" w:rsidP="003E731F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Année : </w:t>
    </w:r>
    <w:r w:rsidR="00707333" w:rsidRPr="00707333">
      <w:rPr>
        <w:color w:val="7F7F7F" w:themeColor="text1" w:themeTint="80"/>
      </w:rPr>
      <w:t xml:space="preserve">2021 </w:t>
    </w:r>
    <w:r w:rsidR="00C7713E">
      <w:rPr>
        <w:color w:val="7F7F7F" w:themeColor="text1" w:themeTint="80"/>
      </w:rPr>
      <w:t>–</w:t>
    </w:r>
    <w:r w:rsidR="00707333" w:rsidRPr="00707333">
      <w:rPr>
        <w:color w:val="7F7F7F" w:themeColor="text1" w:themeTint="80"/>
      </w:rPr>
      <w:t xml:space="preserve"> 2022</w:t>
    </w:r>
  </w:p>
  <w:p w14:paraId="706E947E" w14:textId="653A7B1C" w:rsidR="00C7713E" w:rsidRPr="00707333" w:rsidRDefault="00C7713E" w:rsidP="00C7713E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>Classe : 2i1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3628"/>
    <w:multiLevelType w:val="hybridMultilevel"/>
    <w:tmpl w:val="91A29F72"/>
    <w:lvl w:ilvl="0" w:tplc="71A2E15E">
      <w:numFmt w:val="bullet"/>
      <w:pStyle w:val="tables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3746B"/>
    <w:multiLevelType w:val="hybridMultilevel"/>
    <w:tmpl w:val="075A8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B6BA3"/>
    <w:multiLevelType w:val="hybridMultilevel"/>
    <w:tmpl w:val="602267D0"/>
    <w:lvl w:ilvl="0" w:tplc="0E46169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A07FD"/>
    <w:multiLevelType w:val="hybridMultilevel"/>
    <w:tmpl w:val="2D9C0D74"/>
    <w:lvl w:ilvl="0" w:tplc="FE0251EC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B533C"/>
    <w:multiLevelType w:val="hybridMultilevel"/>
    <w:tmpl w:val="D1564C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41F31"/>
    <w:multiLevelType w:val="hybridMultilevel"/>
    <w:tmpl w:val="94621E38"/>
    <w:lvl w:ilvl="0" w:tplc="5650A2B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5"/>
  </w:num>
  <w:num w:numId="14">
    <w:abstractNumId w:val="12"/>
  </w:num>
  <w:num w:numId="15">
    <w:abstractNumId w:val="1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2"/>
    <w:rsid w:val="00016B6F"/>
    <w:rsid w:val="0002787A"/>
    <w:rsid w:val="00053F58"/>
    <w:rsid w:val="0006204D"/>
    <w:rsid w:val="000A1ACE"/>
    <w:rsid w:val="000A2538"/>
    <w:rsid w:val="000B38EC"/>
    <w:rsid w:val="000C7BFC"/>
    <w:rsid w:val="000D1B8B"/>
    <w:rsid w:val="000F619C"/>
    <w:rsid w:val="00132427"/>
    <w:rsid w:val="00150CF0"/>
    <w:rsid w:val="0015737E"/>
    <w:rsid w:val="00181C21"/>
    <w:rsid w:val="00187B79"/>
    <w:rsid w:val="00190E11"/>
    <w:rsid w:val="001950F8"/>
    <w:rsid w:val="001C1B4D"/>
    <w:rsid w:val="001E35A6"/>
    <w:rsid w:val="001F4F8F"/>
    <w:rsid w:val="001F7279"/>
    <w:rsid w:val="002144D0"/>
    <w:rsid w:val="002227ED"/>
    <w:rsid w:val="0022463A"/>
    <w:rsid w:val="002464CB"/>
    <w:rsid w:val="002578BE"/>
    <w:rsid w:val="00291356"/>
    <w:rsid w:val="002920B5"/>
    <w:rsid w:val="0030031E"/>
    <w:rsid w:val="00304147"/>
    <w:rsid w:val="003203F3"/>
    <w:rsid w:val="00324CA3"/>
    <w:rsid w:val="0032655B"/>
    <w:rsid w:val="0033340C"/>
    <w:rsid w:val="00340168"/>
    <w:rsid w:val="00386F1C"/>
    <w:rsid w:val="003B1757"/>
    <w:rsid w:val="003C6E6B"/>
    <w:rsid w:val="003D4FEC"/>
    <w:rsid w:val="003D5494"/>
    <w:rsid w:val="003E731F"/>
    <w:rsid w:val="004208E6"/>
    <w:rsid w:val="004412E3"/>
    <w:rsid w:val="00443EB2"/>
    <w:rsid w:val="004A725E"/>
    <w:rsid w:val="004B72D3"/>
    <w:rsid w:val="004F0D68"/>
    <w:rsid w:val="004F2557"/>
    <w:rsid w:val="00551CBD"/>
    <w:rsid w:val="00577663"/>
    <w:rsid w:val="005C6709"/>
    <w:rsid w:val="005F71C7"/>
    <w:rsid w:val="00625ADC"/>
    <w:rsid w:val="006361C0"/>
    <w:rsid w:val="006843BD"/>
    <w:rsid w:val="006A27EE"/>
    <w:rsid w:val="006A44AC"/>
    <w:rsid w:val="006C0B5B"/>
    <w:rsid w:val="00705D88"/>
    <w:rsid w:val="00707333"/>
    <w:rsid w:val="0073784B"/>
    <w:rsid w:val="007402E3"/>
    <w:rsid w:val="0075220C"/>
    <w:rsid w:val="00782233"/>
    <w:rsid w:val="00795C9C"/>
    <w:rsid w:val="00801916"/>
    <w:rsid w:val="00834372"/>
    <w:rsid w:val="008811D8"/>
    <w:rsid w:val="00890683"/>
    <w:rsid w:val="00894910"/>
    <w:rsid w:val="008C6CCC"/>
    <w:rsid w:val="008E668D"/>
    <w:rsid w:val="00912B87"/>
    <w:rsid w:val="00921E66"/>
    <w:rsid w:val="00941B60"/>
    <w:rsid w:val="00941E49"/>
    <w:rsid w:val="00960595"/>
    <w:rsid w:val="00965C41"/>
    <w:rsid w:val="009872EE"/>
    <w:rsid w:val="00991097"/>
    <w:rsid w:val="00A33235"/>
    <w:rsid w:val="00A405A0"/>
    <w:rsid w:val="00A52104"/>
    <w:rsid w:val="00A534E6"/>
    <w:rsid w:val="00A61D40"/>
    <w:rsid w:val="00A961D8"/>
    <w:rsid w:val="00AC089D"/>
    <w:rsid w:val="00AC350E"/>
    <w:rsid w:val="00AC6452"/>
    <w:rsid w:val="00AD1D08"/>
    <w:rsid w:val="00AE42A1"/>
    <w:rsid w:val="00B02F3D"/>
    <w:rsid w:val="00B10999"/>
    <w:rsid w:val="00B113F7"/>
    <w:rsid w:val="00B23938"/>
    <w:rsid w:val="00B31280"/>
    <w:rsid w:val="00B37089"/>
    <w:rsid w:val="00B523F3"/>
    <w:rsid w:val="00B83B93"/>
    <w:rsid w:val="00B877C9"/>
    <w:rsid w:val="00B87E34"/>
    <w:rsid w:val="00BC38D4"/>
    <w:rsid w:val="00BC67BF"/>
    <w:rsid w:val="00BD134C"/>
    <w:rsid w:val="00BE3BFC"/>
    <w:rsid w:val="00C01CE6"/>
    <w:rsid w:val="00C1453C"/>
    <w:rsid w:val="00C21F6E"/>
    <w:rsid w:val="00C36299"/>
    <w:rsid w:val="00C44D93"/>
    <w:rsid w:val="00C5700F"/>
    <w:rsid w:val="00C63FE2"/>
    <w:rsid w:val="00C64947"/>
    <w:rsid w:val="00C7713E"/>
    <w:rsid w:val="00C81BD2"/>
    <w:rsid w:val="00D01AE5"/>
    <w:rsid w:val="00D54748"/>
    <w:rsid w:val="00D70A4D"/>
    <w:rsid w:val="00D922E5"/>
    <w:rsid w:val="00DB26C7"/>
    <w:rsid w:val="00DB3E7E"/>
    <w:rsid w:val="00DD2281"/>
    <w:rsid w:val="00DD31BD"/>
    <w:rsid w:val="00DD7670"/>
    <w:rsid w:val="00E05570"/>
    <w:rsid w:val="00E5136C"/>
    <w:rsid w:val="00E639E4"/>
    <w:rsid w:val="00E76F10"/>
    <w:rsid w:val="00E83B42"/>
    <w:rsid w:val="00E94949"/>
    <w:rsid w:val="00E967FF"/>
    <w:rsid w:val="00EC1DE1"/>
    <w:rsid w:val="00EE302E"/>
    <w:rsid w:val="00F003AE"/>
    <w:rsid w:val="00F45B13"/>
    <w:rsid w:val="00F71D3C"/>
    <w:rsid w:val="00FB0D97"/>
    <w:rsid w:val="00FB1316"/>
    <w:rsid w:val="00FB6837"/>
    <w:rsid w:val="00F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AD1B"/>
  <w15:chartTrackingRefBased/>
  <w15:docId w15:val="{81809269-3577-FE44-9093-7A23578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4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1916"/>
    <w:pPr>
      <w:keepNext/>
      <w:keepLines/>
      <w:numPr>
        <w:numId w:val="14"/>
      </w:numPr>
      <w:spacing w:after="360" w:line="240" w:lineRule="auto"/>
      <w:ind w:left="714" w:hanging="357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1916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83B4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83B42"/>
    <w:pPr>
      <w:spacing w:after="0"/>
    </w:pPr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83B42"/>
    <w:rPr>
      <w:color w:val="36A3B8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E83B42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03AE"/>
  </w:style>
  <w:style w:type="character" w:styleId="Mentionnonrsolue">
    <w:name w:val="Unresolved Mention"/>
    <w:basedOn w:val="Policepardfaut"/>
    <w:uiPriority w:val="99"/>
    <w:semiHidden/>
    <w:unhideWhenUsed/>
    <w:rsid w:val="00DD228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D2281"/>
    <w:rPr>
      <w:color w:val="805273" w:themeColor="followedHyperlink"/>
      <w:u w:val="single"/>
    </w:rPr>
  </w:style>
  <w:style w:type="paragraph" w:customStyle="1" w:styleId="tables">
    <w:name w:val="tables"/>
    <w:basedOn w:val="Paragraphedeliste"/>
    <w:qFormat/>
    <w:rsid w:val="00C5700F"/>
    <w:pPr>
      <w:numPr>
        <w:numId w:val="15"/>
      </w:numPr>
      <w:jc w:val="both"/>
    </w:pPr>
    <w:rPr>
      <w:i/>
      <w:iCs/>
      <w:color w:val="000000" w:themeColor="tex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5803FD42-A960-4E40-BFFB-27B7991149BB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{5803FD42-A960-4E40-BFFB-27B7991149BB}tf10002077.dotx</Template>
  <TotalTime>92</TotalTime>
  <Pages>6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117</cp:revision>
  <dcterms:created xsi:type="dcterms:W3CDTF">2021-12-02T11:32:00Z</dcterms:created>
  <dcterms:modified xsi:type="dcterms:W3CDTF">2022-01-09T23:04:00Z</dcterms:modified>
</cp:coreProperties>
</file>