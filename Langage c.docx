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ent layout table"/>
      </w:tblPr>
      <w:tblGrid>
        <w:gridCol w:w="965"/>
        <w:gridCol w:w="518"/>
        <w:gridCol w:w="8581"/>
      </w:tblGrid>
      <w:tr w:rsidR="00E83B42" w14:paraId="79C16CA9" w14:textId="77777777" w:rsidTr="00DD454B">
        <w:tc>
          <w:tcPr>
            <w:tcW w:w="965" w:type="dxa"/>
            <w:shd w:val="clear" w:color="auto" w:fill="3A3A3A" w:themeFill="text2"/>
          </w:tcPr>
          <w:p w14:paraId="476CAD58" w14:textId="77777777" w:rsidR="00E83B42" w:rsidRDefault="00E83B42" w:rsidP="00DD454B">
            <w:pPr>
              <w:spacing w:before="260"/>
            </w:pPr>
          </w:p>
        </w:tc>
        <w:tc>
          <w:tcPr>
            <w:tcW w:w="518" w:type="dxa"/>
          </w:tcPr>
          <w:p w14:paraId="2F42E19A" w14:textId="77777777" w:rsidR="00E83B42" w:rsidRDefault="00E83B42" w:rsidP="00DD454B">
            <w:pPr>
              <w:spacing w:before="260"/>
            </w:pPr>
          </w:p>
        </w:tc>
        <w:tc>
          <w:tcPr>
            <w:tcW w:w="8581" w:type="dxa"/>
          </w:tcPr>
          <w:p w14:paraId="33D596EE" w14:textId="77777777" w:rsidR="00E83B42" w:rsidRDefault="00E83B42" w:rsidP="00DD454B">
            <w:pPr>
              <w:pStyle w:val="Titre"/>
            </w:pPr>
            <w:r w:rsidRPr="005E2C01">
              <w:rPr>
                <w:color w:val="3A3A3A"/>
              </w:rPr>
              <w:t>Langage</w:t>
            </w:r>
            <w:r>
              <w:t xml:space="preserve"> c</w:t>
            </w:r>
          </w:p>
          <w:p w14:paraId="240BF4F7" w14:textId="77777777" w:rsidR="00E83B42" w:rsidRDefault="00E83B42" w:rsidP="00DD454B">
            <w:pPr>
              <w:pStyle w:val="Sous-titre"/>
            </w:pPr>
            <w:r>
              <w:t>Coralie BOYER, Annaëlle DEGARD</w:t>
            </w:r>
          </w:p>
        </w:tc>
      </w:tr>
    </w:tbl>
    <w:p w14:paraId="0C7293CC" w14:textId="77777777" w:rsidR="00E83B42" w:rsidRDefault="00E83B42" w:rsidP="00E83B42">
      <w:pPr>
        <w:pStyle w:val="Date"/>
      </w:pPr>
    </w:p>
    <w:sdt>
      <w:sdtPr>
        <w:rPr>
          <w:rFonts w:asciiTheme="minorHAnsi" w:eastAsiaTheme="minorHAnsi" w:hAnsiTheme="minorHAnsi" w:cstheme="minorBidi"/>
          <w:b w:val="0"/>
          <w:caps w:val="0"/>
          <w:sz w:val="26"/>
          <w:szCs w:val="26"/>
        </w:rPr>
        <w:id w:val="-106063500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29CAB17" w14:textId="77777777" w:rsidR="00E83B42" w:rsidRDefault="00E83B42" w:rsidP="00E83B42">
          <w:pPr>
            <w:pStyle w:val="En-ttedetabledesmatires"/>
            <w:ind w:left="-567" w:right="-397"/>
          </w:pPr>
          <w:r>
            <w:t>Table des matières</w:t>
          </w:r>
        </w:p>
        <w:p w14:paraId="69771B5D" w14:textId="0764B6DB" w:rsidR="00890683" w:rsidRDefault="00E83B42">
          <w:pPr>
            <w:pStyle w:val="TM1"/>
            <w:tabs>
              <w:tab w:val="right" w:pos="8240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sz w:val="24"/>
              <w:szCs w:val="24"/>
              <w:u w:val="none"/>
              <w:lang w:bidi="ar-SA"/>
            </w:rPr>
          </w:pPr>
          <w:r>
            <w:rPr>
              <w:i/>
              <w:iCs/>
              <w:caps w:val="0"/>
              <w:sz w:val="24"/>
              <w:szCs w:val="24"/>
            </w:rPr>
            <w:fldChar w:fldCharType="begin"/>
          </w:r>
          <w:r>
            <w:rPr>
              <w:i/>
              <w:iCs/>
              <w:caps w:val="0"/>
              <w:sz w:val="24"/>
              <w:szCs w:val="24"/>
            </w:rPr>
            <w:instrText xml:space="preserve"> TOC \o "1-3" \h \z \u </w:instrText>
          </w:r>
          <w:r>
            <w:rPr>
              <w:i/>
              <w:iCs/>
              <w:caps w:val="0"/>
              <w:sz w:val="24"/>
              <w:szCs w:val="24"/>
            </w:rPr>
            <w:fldChar w:fldCharType="separate"/>
          </w:r>
          <w:hyperlink w:anchor="_Toc89341111" w:history="1">
            <w:r w:rsidR="00890683" w:rsidRPr="00C712FB">
              <w:rPr>
                <w:rStyle w:val="Lienhypertexte"/>
                <w:noProof/>
              </w:rPr>
              <w:t>Sujet</w:t>
            </w:r>
            <w:r w:rsidR="00890683">
              <w:rPr>
                <w:noProof/>
                <w:webHidden/>
              </w:rPr>
              <w:tab/>
            </w:r>
            <w:r w:rsidR="00890683">
              <w:rPr>
                <w:noProof/>
                <w:webHidden/>
              </w:rPr>
              <w:fldChar w:fldCharType="begin"/>
            </w:r>
            <w:r w:rsidR="00890683">
              <w:rPr>
                <w:noProof/>
                <w:webHidden/>
              </w:rPr>
              <w:instrText xml:space="preserve"> PAGEREF _Toc89341111 \h </w:instrText>
            </w:r>
            <w:r w:rsidR="00890683">
              <w:rPr>
                <w:noProof/>
                <w:webHidden/>
              </w:rPr>
            </w:r>
            <w:r w:rsidR="00890683">
              <w:rPr>
                <w:noProof/>
                <w:webHidden/>
              </w:rPr>
              <w:fldChar w:fldCharType="separate"/>
            </w:r>
            <w:r w:rsidR="00890683">
              <w:rPr>
                <w:noProof/>
                <w:webHidden/>
              </w:rPr>
              <w:t>2</w:t>
            </w:r>
            <w:r w:rsidR="00890683">
              <w:rPr>
                <w:noProof/>
                <w:webHidden/>
              </w:rPr>
              <w:fldChar w:fldCharType="end"/>
            </w:r>
          </w:hyperlink>
        </w:p>
        <w:p w14:paraId="19619E65" w14:textId="7EF407CC" w:rsidR="00890683" w:rsidRDefault="00EE302E">
          <w:pPr>
            <w:pStyle w:val="TM1"/>
            <w:tabs>
              <w:tab w:val="right" w:pos="8240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sz w:val="24"/>
              <w:szCs w:val="24"/>
              <w:u w:val="none"/>
              <w:lang w:bidi="ar-SA"/>
            </w:rPr>
          </w:pPr>
          <w:hyperlink w:anchor="_Toc89341112" w:history="1">
            <w:r w:rsidR="00890683" w:rsidRPr="00C712FB">
              <w:rPr>
                <w:rStyle w:val="Lienhypertexte"/>
                <w:noProof/>
              </w:rPr>
              <w:t>Fonctionnalités</w:t>
            </w:r>
            <w:r w:rsidR="00890683">
              <w:rPr>
                <w:noProof/>
                <w:webHidden/>
              </w:rPr>
              <w:tab/>
            </w:r>
            <w:r w:rsidR="00890683">
              <w:rPr>
                <w:noProof/>
                <w:webHidden/>
              </w:rPr>
              <w:fldChar w:fldCharType="begin"/>
            </w:r>
            <w:r w:rsidR="00890683">
              <w:rPr>
                <w:noProof/>
                <w:webHidden/>
              </w:rPr>
              <w:instrText xml:space="preserve"> PAGEREF _Toc89341112 \h </w:instrText>
            </w:r>
            <w:r w:rsidR="00890683">
              <w:rPr>
                <w:noProof/>
                <w:webHidden/>
              </w:rPr>
            </w:r>
            <w:r w:rsidR="00890683">
              <w:rPr>
                <w:noProof/>
                <w:webHidden/>
              </w:rPr>
              <w:fldChar w:fldCharType="separate"/>
            </w:r>
            <w:r w:rsidR="00890683">
              <w:rPr>
                <w:noProof/>
                <w:webHidden/>
              </w:rPr>
              <w:t>3</w:t>
            </w:r>
            <w:r w:rsidR="00890683">
              <w:rPr>
                <w:noProof/>
                <w:webHidden/>
              </w:rPr>
              <w:fldChar w:fldCharType="end"/>
            </w:r>
          </w:hyperlink>
        </w:p>
        <w:p w14:paraId="510659D7" w14:textId="49079016" w:rsidR="00890683" w:rsidRDefault="00EE302E">
          <w:pPr>
            <w:pStyle w:val="TM1"/>
            <w:tabs>
              <w:tab w:val="right" w:pos="8240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sz w:val="24"/>
              <w:szCs w:val="24"/>
              <w:u w:val="none"/>
              <w:lang w:bidi="ar-SA"/>
            </w:rPr>
          </w:pPr>
          <w:hyperlink w:anchor="_Toc89341113" w:history="1">
            <w:r w:rsidR="00890683" w:rsidRPr="00C712FB">
              <w:rPr>
                <w:rStyle w:val="Lienhypertexte"/>
                <w:noProof/>
              </w:rPr>
              <w:t>Bibliothèques</w:t>
            </w:r>
            <w:r w:rsidR="00890683">
              <w:rPr>
                <w:noProof/>
                <w:webHidden/>
              </w:rPr>
              <w:tab/>
            </w:r>
            <w:r w:rsidR="00890683">
              <w:rPr>
                <w:noProof/>
                <w:webHidden/>
              </w:rPr>
              <w:fldChar w:fldCharType="begin"/>
            </w:r>
            <w:r w:rsidR="00890683">
              <w:rPr>
                <w:noProof/>
                <w:webHidden/>
              </w:rPr>
              <w:instrText xml:space="preserve"> PAGEREF _Toc89341113 \h </w:instrText>
            </w:r>
            <w:r w:rsidR="00890683">
              <w:rPr>
                <w:noProof/>
                <w:webHidden/>
              </w:rPr>
            </w:r>
            <w:r w:rsidR="00890683">
              <w:rPr>
                <w:noProof/>
                <w:webHidden/>
              </w:rPr>
              <w:fldChar w:fldCharType="separate"/>
            </w:r>
            <w:r w:rsidR="00890683">
              <w:rPr>
                <w:noProof/>
                <w:webHidden/>
              </w:rPr>
              <w:t>4</w:t>
            </w:r>
            <w:r w:rsidR="00890683">
              <w:rPr>
                <w:noProof/>
                <w:webHidden/>
              </w:rPr>
              <w:fldChar w:fldCharType="end"/>
            </w:r>
          </w:hyperlink>
        </w:p>
        <w:p w14:paraId="7BB15C14" w14:textId="515A85DB" w:rsidR="00890683" w:rsidRDefault="00EE302E">
          <w:pPr>
            <w:pStyle w:val="TM1"/>
            <w:tabs>
              <w:tab w:val="right" w:pos="8240"/>
            </w:tabs>
            <w:rPr>
              <w:rFonts w:eastAsiaTheme="minorEastAsia"/>
              <w:b w:val="0"/>
              <w:bCs w:val="0"/>
              <w:caps w:val="0"/>
              <w:noProof/>
              <w:color w:val="auto"/>
              <w:sz w:val="24"/>
              <w:szCs w:val="24"/>
              <w:u w:val="none"/>
              <w:lang w:bidi="ar-SA"/>
            </w:rPr>
          </w:pPr>
          <w:hyperlink w:anchor="_Toc89341114" w:history="1">
            <w:r w:rsidR="00890683" w:rsidRPr="00C712FB">
              <w:rPr>
                <w:rStyle w:val="Lienhypertexte"/>
                <w:noProof/>
              </w:rPr>
              <w:t>base de données</w:t>
            </w:r>
            <w:r w:rsidR="00890683">
              <w:rPr>
                <w:noProof/>
                <w:webHidden/>
              </w:rPr>
              <w:tab/>
            </w:r>
            <w:r w:rsidR="00890683">
              <w:rPr>
                <w:noProof/>
                <w:webHidden/>
              </w:rPr>
              <w:fldChar w:fldCharType="begin"/>
            </w:r>
            <w:r w:rsidR="00890683">
              <w:rPr>
                <w:noProof/>
                <w:webHidden/>
              </w:rPr>
              <w:instrText xml:space="preserve"> PAGEREF _Toc89341114 \h </w:instrText>
            </w:r>
            <w:r w:rsidR="00890683">
              <w:rPr>
                <w:noProof/>
                <w:webHidden/>
              </w:rPr>
            </w:r>
            <w:r w:rsidR="00890683">
              <w:rPr>
                <w:noProof/>
                <w:webHidden/>
              </w:rPr>
              <w:fldChar w:fldCharType="separate"/>
            </w:r>
            <w:r w:rsidR="00890683">
              <w:rPr>
                <w:noProof/>
                <w:webHidden/>
              </w:rPr>
              <w:t>5</w:t>
            </w:r>
            <w:r w:rsidR="00890683">
              <w:rPr>
                <w:noProof/>
                <w:webHidden/>
              </w:rPr>
              <w:fldChar w:fldCharType="end"/>
            </w:r>
          </w:hyperlink>
        </w:p>
        <w:p w14:paraId="5D8A3653" w14:textId="5E265656" w:rsidR="00E83B42" w:rsidRDefault="00E83B42" w:rsidP="00E83B42">
          <w:pPr>
            <w:ind w:right="-397"/>
            <w:rPr>
              <w:bCs/>
              <w:noProof/>
            </w:rPr>
          </w:pPr>
          <w:r>
            <w:rPr>
              <w:i/>
              <w:iCs/>
              <w:caps/>
              <w:sz w:val="24"/>
              <w:szCs w:val="24"/>
              <w:u w:val="single"/>
            </w:rPr>
            <w:fldChar w:fldCharType="end"/>
          </w:r>
        </w:p>
      </w:sdtContent>
    </w:sdt>
    <w:p w14:paraId="50A2AA34" w14:textId="2E2E13FB" w:rsidR="00E83B42" w:rsidRPr="00625ADC" w:rsidRDefault="00E83B42" w:rsidP="00625ADC">
      <w:pPr>
        <w:ind w:right="-397"/>
        <w:rPr>
          <w:bCs/>
          <w:noProof/>
        </w:rPr>
      </w:pPr>
      <w:r>
        <w:br w:type="page"/>
      </w:r>
    </w:p>
    <w:p w14:paraId="0B6877E4" w14:textId="75CC5E30" w:rsidR="00E83B42" w:rsidRDefault="00625ADC" w:rsidP="00E83B42">
      <w:pPr>
        <w:pStyle w:val="Titre1"/>
      </w:pPr>
      <w:bookmarkStart w:id="0" w:name="_Toc89341111"/>
      <w:r>
        <w:lastRenderedPageBreak/>
        <w:t>Sujet</w:t>
      </w:r>
      <w:bookmarkEnd w:id="0"/>
    </w:p>
    <w:p w14:paraId="41CC27FD" w14:textId="2572AAE1" w:rsidR="00E83B42" w:rsidRDefault="00E83B42" w:rsidP="00E83B42">
      <w:pPr>
        <w:jc w:val="both"/>
      </w:pPr>
      <w:r>
        <w:t xml:space="preserve">Ce projet consiste à créer un jeu dans le but de deviner un </w:t>
      </w:r>
      <w:r w:rsidR="00BC38D4">
        <w:t xml:space="preserve">membre du </w:t>
      </w:r>
      <w:r>
        <w:t>personnel de l’école de l’ESGI</w:t>
      </w:r>
      <w:r w:rsidR="004F0D68">
        <w:t>, ou d’une autre entreprise</w:t>
      </w:r>
      <w:r>
        <w:t>. Afin de deviner, le programme va poser des questions auxquelles l’utilisateur devra répondre par oui ou par non.</w:t>
      </w:r>
    </w:p>
    <w:p w14:paraId="5026FDA9" w14:textId="02BDDBFF" w:rsidR="00B31280" w:rsidRDefault="00E83B42" w:rsidP="00E83B42">
      <w:r w:rsidRPr="006A44AC">
        <w:rPr>
          <w:noProof/>
          <w:lang w:eastAsia="zh-CN" w:bidi="ar-SA"/>
        </w:rPr>
        <w:drawing>
          <wp:inline distT="0" distB="0" distL="0" distR="0" wp14:anchorId="21E78134" wp14:editId="4954676E">
            <wp:extent cx="5266062" cy="3458845"/>
            <wp:effectExtent l="0" t="0" r="444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" b="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62" cy="3458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4CE17D" w14:textId="74C57912" w:rsidR="00941B60" w:rsidRDefault="00941B60" w:rsidP="00E83B42"/>
    <w:p w14:paraId="02DE13B1" w14:textId="77777777" w:rsidR="00E83B42" w:rsidRDefault="00E83B42" w:rsidP="00B31280">
      <w:pPr>
        <w:pStyle w:val="Titre1"/>
      </w:pPr>
      <w:bookmarkStart w:id="1" w:name="_Toc89341112"/>
      <w:r>
        <w:t>Fonctionnalités</w:t>
      </w:r>
      <w:bookmarkEnd w:id="1"/>
    </w:p>
    <w:p w14:paraId="1CA611DE" w14:textId="77777777" w:rsidR="00E83B42" w:rsidRDefault="00E83B42" w:rsidP="00E83B42">
      <w:pPr>
        <w:pStyle w:val="Paragraphedeliste"/>
        <w:numPr>
          <w:ilvl w:val="0"/>
          <w:numId w:val="11"/>
        </w:numPr>
      </w:pPr>
      <w:r>
        <w:t>Utilisation d’une base de données</w:t>
      </w:r>
    </w:p>
    <w:p w14:paraId="2A083DB4" w14:textId="77777777" w:rsidR="00E83B42" w:rsidRDefault="00E83B42" w:rsidP="00E83B42">
      <w:pPr>
        <w:pStyle w:val="Paragraphedeliste"/>
        <w:numPr>
          <w:ilvl w:val="0"/>
          <w:numId w:val="11"/>
        </w:numPr>
      </w:pPr>
      <w:r>
        <w:t>Interface graphique</w:t>
      </w:r>
    </w:p>
    <w:p w14:paraId="1933FAE2" w14:textId="4E12247A" w:rsidR="00E83B42" w:rsidRDefault="00E83B42" w:rsidP="00E83B42">
      <w:pPr>
        <w:pStyle w:val="Paragraphedeliste"/>
        <w:numPr>
          <w:ilvl w:val="0"/>
          <w:numId w:val="11"/>
        </w:numPr>
      </w:pPr>
      <w:r>
        <w:t>Communication entre l’utilisateur et le programme par le biais du clavier de l’ordinateur</w:t>
      </w:r>
    </w:p>
    <w:p w14:paraId="290E484B" w14:textId="6325277F" w:rsidR="00386F1C" w:rsidRDefault="00386F1C" w:rsidP="00386F1C"/>
    <w:p w14:paraId="2B0EB83C" w14:textId="0D7A7ECF" w:rsidR="00834372" w:rsidRDefault="00386F1C" w:rsidP="00834372">
      <w:pPr>
        <w:pStyle w:val="Paragraphedeliste"/>
        <w:numPr>
          <w:ilvl w:val="0"/>
          <w:numId w:val="11"/>
        </w:numPr>
      </w:pPr>
      <w:r>
        <w:t>Possibilité de créer/modifier/supprimer les questions enregistrés</w:t>
      </w:r>
    </w:p>
    <w:p w14:paraId="6C80FA49" w14:textId="17D45047" w:rsidR="00834372" w:rsidRDefault="004F2557" w:rsidP="00834372">
      <w:pPr>
        <w:pStyle w:val="Paragraphedeliste"/>
        <w:numPr>
          <w:ilvl w:val="0"/>
          <w:numId w:val="11"/>
        </w:numPr>
      </w:pPr>
      <w:r>
        <w:t>Possibilité de faire une pause dans le jeu</w:t>
      </w:r>
    </w:p>
    <w:p w14:paraId="47188038" w14:textId="3820A922" w:rsidR="004F2557" w:rsidRDefault="004F2557" w:rsidP="00834372">
      <w:pPr>
        <w:pStyle w:val="Paragraphedeliste"/>
        <w:numPr>
          <w:ilvl w:val="0"/>
          <w:numId w:val="11"/>
        </w:numPr>
      </w:pPr>
      <w:r>
        <w:t>Possibilité de sortir un document .</w:t>
      </w:r>
      <w:r w:rsidR="00E94949">
        <w:t>PDF</w:t>
      </w:r>
      <w:r>
        <w:t xml:space="preserve"> résumant les questions posées à l’utilisateur</w:t>
      </w:r>
    </w:p>
    <w:p w14:paraId="0F0ADB59" w14:textId="0E55FFCE" w:rsidR="00B31280" w:rsidRPr="0006204D" w:rsidRDefault="00B83B93" w:rsidP="0006204D">
      <w:pPr>
        <w:pStyle w:val="Paragraphedeliste"/>
        <w:numPr>
          <w:ilvl w:val="0"/>
          <w:numId w:val="11"/>
        </w:numPr>
      </w:pPr>
      <w:r>
        <w:t>Possibilité de visiter le site de l’entreprise</w:t>
      </w:r>
      <w:r w:rsidR="00912B87">
        <w:t xml:space="preserve"> </w:t>
      </w:r>
      <w:r w:rsidR="0006204D">
        <w:t>sélectionnée</w:t>
      </w:r>
    </w:p>
    <w:p w14:paraId="7A2C776E" w14:textId="0A9B9E0C" w:rsidR="00E83B42" w:rsidRDefault="00E83B42" w:rsidP="00B31280">
      <w:pPr>
        <w:pStyle w:val="Titre1"/>
      </w:pPr>
      <w:bookmarkStart w:id="2" w:name="_Toc89341113"/>
      <w:r>
        <w:lastRenderedPageBreak/>
        <w:t>Bibliothèques</w:t>
      </w:r>
      <w:bookmarkEnd w:id="2"/>
    </w:p>
    <w:p w14:paraId="16EEB42B" w14:textId="4DCFC6BF" w:rsidR="00E83B42" w:rsidRDefault="00E83B42" w:rsidP="00E83B42">
      <w:pPr>
        <w:pStyle w:val="Paragraphedeliste"/>
        <w:numPr>
          <w:ilvl w:val="0"/>
          <w:numId w:val="11"/>
        </w:numPr>
      </w:pPr>
      <w:r w:rsidRPr="005527D4">
        <w:t>&lt;</w:t>
      </w:r>
      <w:proofErr w:type="spellStart"/>
      <w:proofErr w:type="gramStart"/>
      <w:r w:rsidRPr="005527D4">
        <w:t>wchar</w:t>
      </w:r>
      <w:proofErr w:type="gramEnd"/>
      <w:r w:rsidRPr="005527D4">
        <w:t>.h</w:t>
      </w:r>
      <w:proofErr w:type="spellEnd"/>
      <w:r w:rsidRPr="005527D4">
        <w:t>&gt;</w:t>
      </w:r>
      <w:r>
        <w:t xml:space="preserve"> : Pour </w:t>
      </w:r>
      <w:proofErr w:type="spellStart"/>
      <w:r>
        <w:t>metttre</w:t>
      </w:r>
      <w:proofErr w:type="spellEnd"/>
      <w:r>
        <w:t xml:space="preserve"> des accents dans les %s</w:t>
      </w:r>
    </w:p>
    <w:p w14:paraId="5E829D2D" w14:textId="77777777" w:rsidR="00E83B42" w:rsidRDefault="00E83B42" w:rsidP="00E83B42">
      <w:pPr>
        <w:pStyle w:val="Paragraphedeliste"/>
        <w:numPr>
          <w:ilvl w:val="0"/>
          <w:numId w:val="11"/>
        </w:numPr>
      </w:pPr>
      <w:r>
        <w:t>&lt;</w:t>
      </w:r>
      <w:proofErr w:type="spellStart"/>
      <w:proofErr w:type="gramStart"/>
      <w:r>
        <w:t>fmodex</w:t>
      </w:r>
      <w:proofErr w:type="spellEnd"/>
      <w:proofErr w:type="gramEnd"/>
      <w:r>
        <w:t>/</w:t>
      </w:r>
      <w:proofErr w:type="spellStart"/>
      <w:r>
        <w:t>fmod.h</w:t>
      </w:r>
      <w:proofErr w:type="spellEnd"/>
      <w:r>
        <w:t>&gt; : Pour les sons</w:t>
      </w:r>
    </w:p>
    <w:p w14:paraId="53D4B318" w14:textId="2F5C1BEB" w:rsidR="00E83B42" w:rsidRDefault="00E83B42" w:rsidP="00E83B42">
      <w:pPr>
        <w:pStyle w:val="Paragraphedeliste"/>
        <w:numPr>
          <w:ilvl w:val="0"/>
          <w:numId w:val="11"/>
        </w:numPr>
      </w:pPr>
      <w:r w:rsidRPr="00E56EDE">
        <w:t>&lt;SDL/</w:t>
      </w:r>
      <w:proofErr w:type="spellStart"/>
      <w:r w:rsidRPr="00E56EDE">
        <w:t>SDL_image.h</w:t>
      </w:r>
      <w:proofErr w:type="spellEnd"/>
      <w:r w:rsidRPr="00E56EDE">
        <w:t>&gt;</w:t>
      </w:r>
      <w:r>
        <w:t> : Pour les images</w:t>
      </w:r>
    </w:p>
    <w:p w14:paraId="5CC8E29B" w14:textId="0D078BAD" w:rsidR="003B1757" w:rsidRDefault="00551CBD" w:rsidP="003B1757">
      <w:pPr>
        <w:pStyle w:val="Paragraphedeliste"/>
        <w:numPr>
          <w:ilvl w:val="0"/>
          <w:numId w:val="11"/>
        </w:numPr>
      </w:pPr>
      <w:proofErr w:type="spellStart"/>
      <w:proofErr w:type="gramStart"/>
      <w:r>
        <w:t>libharupdf</w:t>
      </w:r>
      <w:proofErr w:type="spellEnd"/>
      <w:proofErr w:type="gramEnd"/>
      <w:r>
        <w:t xml:space="preserve"> : Pour les </w:t>
      </w:r>
      <w:proofErr w:type="spellStart"/>
      <w:r>
        <w:t>pdf</w:t>
      </w:r>
      <w:proofErr w:type="spellEnd"/>
    </w:p>
    <w:p w14:paraId="37FDF4FB" w14:textId="758636FF" w:rsidR="00D01AE5" w:rsidRDefault="00D01AE5" w:rsidP="00E83B42">
      <w:pPr>
        <w:pStyle w:val="Paragraphedeliste"/>
        <w:numPr>
          <w:ilvl w:val="0"/>
          <w:numId w:val="11"/>
        </w:numPr>
      </w:pPr>
      <w:r>
        <w:t>GT</w:t>
      </w:r>
      <w:r w:rsidR="000D1B8B">
        <w:t>K</w:t>
      </w:r>
      <w:r>
        <w:t> : interface graphique</w:t>
      </w:r>
    </w:p>
    <w:p w14:paraId="38F8DBF5" w14:textId="7DB6D3A9" w:rsidR="003B1757" w:rsidRDefault="00B523F3" w:rsidP="00E83B42">
      <w:pPr>
        <w:pStyle w:val="Paragraphedeliste"/>
        <w:numPr>
          <w:ilvl w:val="0"/>
          <w:numId w:val="11"/>
        </w:numPr>
      </w:pPr>
      <w:proofErr w:type="spellStart"/>
      <w:proofErr w:type="gramStart"/>
      <w:r>
        <w:t>curl</w:t>
      </w:r>
      <w:proofErr w:type="spellEnd"/>
      <w:proofErr w:type="gramEnd"/>
      <w:r>
        <w:t xml:space="preserve"> : recherches </w:t>
      </w:r>
      <w:proofErr w:type="spellStart"/>
      <w:r>
        <w:t>google</w:t>
      </w:r>
      <w:proofErr w:type="spellEnd"/>
    </w:p>
    <w:p w14:paraId="1693FC99" w14:textId="464E439C" w:rsidR="00B31280" w:rsidRDefault="00782233">
      <w:r>
        <w:br w:type="page"/>
      </w:r>
    </w:p>
    <w:p w14:paraId="1F764486" w14:textId="7846EE45" w:rsidR="008811D8" w:rsidRDefault="00B31280" w:rsidP="00B31280">
      <w:pPr>
        <w:pStyle w:val="Titre1"/>
      </w:pPr>
      <w:bookmarkStart w:id="3" w:name="_Toc89341114"/>
      <w:r>
        <w:lastRenderedPageBreak/>
        <w:t>base de données</w:t>
      </w:r>
      <w:bookmarkEnd w:id="3"/>
    </w:p>
    <w:p w14:paraId="542FC015" w14:textId="68C8CCE6" w:rsidR="000A1ACE" w:rsidRDefault="000A1ACE" w:rsidP="000A1ACE"/>
    <w:p w14:paraId="5A0CD785" w14:textId="4CE8958F" w:rsidR="00782233" w:rsidRPr="00782233" w:rsidRDefault="00DB3E7E" w:rsidP="002920B5">
      <w:pPr>
        <w:pStyle w:val="Titre2"/>
        <w:numPr>
          <w:ilvl w:val="0"/>
          <w:numId w:val="12"/>
        </w:numPr>
        <w:spacing w:after="360"/>
        <w:ind w:left="714" w:hanging="357"/>
      </w:pPr>
      <w:r>
        <w:t>Modèle conceptuel de données</w:t>
      </w:r>
    </w:p>
    <w:p w14:paraId="5DAB06F1" w14:textId="68CE649C" w:rsidR="00DB3E7E" w:rsidRDefault="005C6709" w:rsidP="00DB3E7E">
      <w:r>
        <w:rPr>
          <w:noProof/>
        </w:rPr>
        <w:drawing>
          <wp:inline distT="0" distB="0" distL="0" distR="0" wp14:anchorId="50F6B58C" wp14:editId="5ECBB394">
            <wp:extent cx="5238750" cy="2628452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1"/>
                    <a:stretch/>
                  </pic:blipFill>
                  <pic:spPr bwMode="auto">
                    <a:xfrm>
                      <a:off x="0" y="0"/>
                      <a:ext cx="5238750" cy="2628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D60428" w14:textId="77777777" w:rsidR="00DD2281" w:rsidRPr="00DB3E7E" w:rsidRDefault="00DD2281" w:rsidP="00DB3E7E"/>
    <w:p w14:paraId="155D0A98" w14:textId="37CC56B3" w:rsidR="002920B5" w:rsidRPr="002920B5" w:rsidRDefault="00DB3E7E" w:rsidP="002920B5">
      <w:pPr>
        <w:pStyle w:val="Titre2"/>
        <w:numPr>
          <w:ilvl w:val="0"/>
          <w:numId w:val="12"/>
        </w:numPr>
        <w:spacing w:after="360"/>
        <w:ind w:left="714" w:hanging="357"/>
      </w:pPr>
      <w:r>
        <w:t>Modèle logique de données</w:t>
      </w:r>
    </w:p>
    <w:p w14:paraId="44D6CF95" w14:textId="25EF4E34" w:rsidR="00DB3E7E" w:rsidRDefault="00894910" w:rsidP="00DB3E7E">
      <w:r>
        <w:rPr>
          <w:noProof/>
        </w:rPr>
        <w:drawing>
          <wp:inline distT="0" distB="0" distL="0" distR="0" wp14:anchorId="6897DE68" wp14:editId="1DAB3CE3">
            <wp:extent cx="5238750" cy="2955290"/>
            <wp:effectExtent l="0" t="0" r="635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F429A" w14:textId="77777777" w:rsidR="00DD2281" w:rsidRPr="00DB3E7E" w:rsidRDefault="00DD2281" w:rsidP="00DB3E7E"/>
    <w:p w14:paraId="47B1B6A2" w14:textId="3EF8494F" w:rsidR="00DB3E7E" w:rsidRDefault="00782233" w:rsidP="002920B5">
      <w:pPr>
        <w:pStyle w:val="Titre2"/>
        <w:numPr>
          <w:ilvl w:val="0"/>
          <w:numId w:val="12"/>
        </w:numPr>
        <w:spacing w:after="360"/>
        <w:ind w:left="714" w:hanging="357"/>
      </w:pPr>
      <w:r>
        <w:t>Script de création de la base de données</w:t>
      </w:r>
    </w:p>
    <w:p w14:paraId="2F31268B" w14:textId="74C99517" w:rsidR="00DD2281" w:rsidRPr="00C44D93" w:rsidRDefault="00DD2281" w:rsidP="00C44D93">
      <w:r>
        <w:t xml:space="preserve">Voir le fichier </w:t>
      </w:r>
      <w:hyperlink r:id="rId10" w:history="1">
        <w:r w:rsidRPr="00DD2281">
          <w:rPr>
            <w:rStyle w:val="Lienhypertexte"/>
          </w:rPr>
          <w:t>script.sql</w:t>
        </w:r>
      </w:hyperlink>
    </w:p>
    <w:sectPr w:rsidR="00DD2281" w:rsidRPr="00C44D93" w:rsidSect="002920B5">
      <w:headerReference w:type="default" r:id="rId11"/>
      <w:footerReference w:type="even" r:id="rId12"/>
      <w:footerReference w:type="default" r:id="rId13"/>
      <w:headerReference w:type="first" r:id="rId14"/>
      <w:pgSz w:w="11907" w:h="16839" w:code="9"/>
      <w:pgMar w:top="994" w:right="2174" w:bottom="1394" w:left="1483" w:header="283" w:footer="6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89226" w14:textId="77777777" w:rsidR="00EE302E" w:rsidRDefault="00EE302E">
      <w:pPr>
        <w:spacing w:after="0" w:line="240" w:lineRule="auto"/>
      </w:pPr>
      <w:r>
        <w:separator/>
      </w:r>
    </w:p>
  </w:endnote>
  <w:endnote w:type="continuationSeparator" w:id="0">
    <w:p w14:paraId="4F115CC7" w14:textId="77777777" w:rsidR="00EE302E" w:rsidRDefault="00EE3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-103094478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3DD142CD" w14:textId="37CD7D28" w:rsidR="00F003AE" w:rsidRDefault="00F003AE" w:rsidP="00BD127A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60DC1A7A" w14:textId="77777777" w:rsidR="00F003AE" w:rsidRDefault="00F003A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262956675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47F8494B" w14:textId="1ADC7FF6" w:rsidR="00F003AE" w:rsidRDefault="00F003AE" w:rsidP="00BD127A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2C03FECD" w14:textId="207DA788" w:rsidR="008811D8" w:rsidRPr="004208E6" w:rsidRDefault="008811D8">
    <w:pPr>
      <w:pStyle w:val="Pieddepage"/>
      <w:rPr>
        <w:color w:val="7F7F7F" w:themeColor="text1" w:themeTint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FAF87" w14:textId="77777777" w:rsidR="00EE302E" w:rsidRDefault="00EE302E">
      <w:pPr>
        <w:spacing w:after="0" w:line="240" w:lineRule="auto"/>
      </w:pPr>
      <w:r>
        <w:separator/>
      </w:r>
    </w:p>
  </w:footnote>
  <w:footnote w:type="continuationSeparator" w:id="0">
    <w:p w14:paraId="31A999F1" w14:textId="77777777" w:rsidR="00EE302E" w:rsidRDefault="00EE30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516DE" w14:textId="6CD9A12A" w:rsidR="008E668D" w:rsidRPr="00AC089D" w:rsidRDefault="008E668D" w:rsidP="00991097">
    <w:pPr>
      <w:pStyle w:val="En-tte"/>
      <w:ind w:right="-1673"/>
      <w:jc w:val="right"/>
      <w:rPr>
        <w:color w:val="7F7F7F" w:themeColor="text1" w:themeTint="80"/>
      </w:rPr>
    </w:pPr>
    <w:r w:rsidRPr="00AC089D">
      <w:rPr>
        <w:color w:val="7F7F7F" w:themeColor="text1" w:themeTint="80"/>
      </w:rPr>
      <w:t>Coralie BOYER</w:t>
    </w:r>
  </w:p>
  <w:p w14:paraId="7408B4C0" w14:textId="5F7CBB47" w:rsidR="008E668D" w:rsidRPr="00AC089D" w:rsidRDefault="008E668D" w:rsidP="00991097">
    <w:pPr>
      <w:pStyle w:val="En-tte"/>
      <w:ind w:right="-1673"/>
      <w:jc w:val="right"/>
      <w:rPr>
        <w:color w:val="7F7F7F" w:themeColor="text1" w:themeTint="80"/>
      </w:rPr>
    </w:pPr>
    <w:r w:rsidRPr="00AC089D">
      <w:rPr>
        <w:color w:val="7F7F7F" w:themeColor="text1" w:themeTint="80"/>
      </w:rPr>
      <w:t>Annaëlle DEGARD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D6A9B" w14:textId="0629863F" w:rsidR="008E668D" w:rsidRDefault="00304147" w:rsidP="003E731F">
    <w:pPr>
      <w:pStyle w:val="En-tte"/>
      <w:ind w:right="-1815"/>
      <w:jc w:val="right"/>
      <w:rPr>
        <w:color w:val="7F7F7F" w:themeColor="text1" w:themeTint="80"/>
      </w:rPr>
    </w:pPr>
    <w:r>
      <w:rPr>
        <w:color w:val="7F7F7F" w:themeColor="text1" w:themeTint="80"/>
      </w:rPr>
      <w:t xml:space="preserve">Année : </w:t>
    </w:r>
    <w:r w:rsidR="00707333" w:rsidRPr="00707333">
      <w:rPr>
        <w:color w:val="7F7F7F" w:themeColor="text1" w:themeTint="80"/>
      </w:rPr>
      <w:t xml:space="preserve">2021 </w:t>
    </w:r>
    <w:r w:rsidR="00C7713E">
      <w:rPr>
        <w:color w:val="7F7F7F" w:themeColor="text1" w:themeTint="80"/>
      </w:rPr>
      <w:t>–</w:t>
    </w:r>
    <w:r w:rsidR="00707333" w:rsidRPr="00707333">
      <w:rPr>
        <w:color w:val="7F7F7F" w:themeColor="text1" w:themeTint="80"/>
      </w:rPr>
      <w:t xml:space="preserve"> 2022</w:t>
    </w:r>
  </w:p>
  <w:p w14:paraId="706E947E" w14:textId="653A7B1C" w:rsidR="00C7713E" w:rsidRPr="00707333" w:rsidRDefault="00C7713E" w:rsidP="00C7713E">
    <w:pPr>
      <w:pStyle w:val="En-tte"/>
      <w:ind w:right="-1815"/>
      <w:jc w:val="right"/>
      <w:rPr>
        <w:color w:val="7F7F7F" w:themeColor="text1" w:themeTint="80"/>
      </w:rPr>
    </w:pPr>
    <w:r>
      <w:rPr>
        <w:color w:val="7F7F7F" w:themeColor="text1" w:themeTint="80"/>
      </w:rPr>
      <w:t>Classe : 2i1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C3746B"/>
    <w:multiLevelType w:val="hybridMultilevel"/>
    <w:tmpl w:val="075A88A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660DB5"/>
    <w:multiLevelType w:val="hybridMultilevel"/>
    <w:tmpl w:val="FE4EB8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B42"/>
    <w:rsid w:val="0002787A"/>
    <w:rsid w:val="0006204D"/>
    <w:rsid w:val="000A1ACE"/>
    <w:rsid w:val="000D1B8B"/>
    <w:rsid w:val="00150CF0"/>
    <w:rsid w:val="00190E11"/>
    <w:rsid w:val="001950F8"/>
    <w:rsid w:val="002227ED"/>
    <w:rsid w:val="0022463A"/>
    <w:rsid w:val="002464CB"/>
    <w:rsid w:val="002920B5"/>
    <w:rsid w:val="0030031E"/>
    <w:rsid w:val="00304147"/>
    <w:rsid w:val="003203F3"/>
    <w:rsid w:val="00340168"/>
    <w:rsid w:val="00386F1C"/>
    <w:rsid w:val="003B1757"/>
    <w:rsid w:val="003E731F"/>
    <w:rsid w:val="004208E6"/>
    <w:rsid w:val="00443EB2"/>
    <w:rsid w:val="004F0D68"/>
    <w:rsid w:val="004F2557"/>
    <w:rsid w:val="00551CBD"/>
    <w:rsid w:val="005C6709"/>
    <w:rsid w:val="00625ADC"/>
    <w:rsid w:val="006A27EE"/>
    <w:rsid w:val="006A44AC"/>
    <w:rsid w:val="00707333"/>
    <w:rsid w:val="00782233"/>
    <w:rsid w:val="00834372"/>
    <w:rsid w:val="008811D8"/>
    <w:rsid w:val="00890683"/>
    <w:rsid w:val="00894910"/>
    <w:rsid w:val="008E668D"/>
    <w:rsid w:val="00912B87"/>
    <w:rsid w:val="00941B60"/>
    <w:rsid w:val="00991097"/>
    <w:rsid w:val="00A33235"/>
    <w:rsid w:val="00A405A0"/>
    <w:rsid w:val="00A961D8"/>
    <w:rsid w:val="00AC089D"/>
    <w:rsid w:val="00AC350E"/>
    <w:rsid w:val="00AD1D08"/>
    <w:rsid w:val="00B31280"/>
    <w:rsid w:val="00B523F3"/>
    <w:rsid w:val="00B83B93"/>
    <w:rsid w:val="00B87E34"/>
    <w:rsid w:val="00BC38D4"/>
    <w:rsid w:val="00BC67BF"/>
    <w:rsid w:val="00BD134C"/>
    <w:rsid w:val="00C44D93"/>
    <w:rsid w:val="00C63FE2"/>
    <w:rsid w:val="00C7713E"/>
    <w:rsid w:val="00D01AE5"/>
    <w:rsid w:val="00D70A4D"/>
    <w:rsid w:val="00D922E5"/>
    <w:rsid w:val="00DB3E7E"/>
    <w:rsid w:val="00DD2281"/>
    <w:rsid w:val="00DD7670"/>
    <w:rsid w:val="00E639E4"/>
    <w:rsid w:val="00E83B42"/>
    <w:rsid w:val="00E94949"/>
    <w:rsid w:val="00E967FF"/>
    <w:rsid w:val="00EE302E"/>
    <w:rsid w:val="00F003AE"/>
    <w:rsid w:val="00FB0D97"/>
    <w:rsid w:val="00FB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DAD1B"/>
  <w15:chartTrackingRefBased/>
  <w15:docId w15:val="{81809269-3577-FE44-9093-7A235788B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3A3A3A" w:themeColor="text2"/>
        <w:sz w:val="26"/>
        <w:szCs w:val="26"/>
        <w:lang w:val="fr-FR" w:eastAsia="ja-JP" w:bidi="fr-FR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B42"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</w:rPr>
  </w:style>
  <w:style w:type="paragraph" w:styleId="Titre">
    <w:name w:val="Title"/>
    <w:basedOn w:val="Normal"/>
    <w:link w:val="TitreC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reCar">
    <w:name w:val="Titre Car"/>
    <w:basedOn w:val="Policepardfaut"/>
    <w:link w:val="Titre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Sous-titre">
    <w:name w:val="Subtitle"/>
    <w:basedOn w:val="Normal"/>
    <w:link w:val="Sous-titreCar"/>
    <w:uiPriority w:val="2"/>
    <w:qFormat/>
    <w:pPr>
      <w:numPr>
        <w:ilvl w:val="1"/>
      </w:numPr>
      <w:spacing w:after="0" w:line="240" w:lineRule="auto"/>
      <w:contextualSpacing/>
    </w:pPr>
    <w:rPr>
      <w:rFonts w:eastAsiaTheme="minorEastAsia"/>
      <w:i/>
      <w:sz w:val="48"/>
    </w:rPr>
  </w:style>
  <w:style w:type="character" w:customStyle="1" w:styleId="Sous-titreCar">
    <w:name w:val="Sous-titre Car"/>
    <w:basedOn w:val="Policepardfaut"/>
    <w:link w:val="Sous-titre"/>
    <w:uiPriority w:val="2"/>
    <w:rPr>
      <w:rFonts w:eastAsiaTheme="minorEastAsia"/>
      <w:i/>
      <w:sz w:val="48"/>
    </w:rPr>
  </w:style>
  <w:style w:type="paragraph" w:styleId="Date">
    <w:name w:val="Date"/>
    <w:basedOn w:val="Normal"/>
    <w:next w:val="Titre1"/>
    <w:link w:val="DateCar"/>
    <w:uiPriority w:val="3"/>
    <w:qFormat/>
    <w:pPr>
      <w:spacing w:before="480" w:after="60" w:line="240" w:lineRule="auto"/>
    </w:pPr>
    <w:rPr>
      <w:sz w:val="32"/>
    </w:rPr>
  </w:style>
  <w:style w:type="character" w:customStyle="1" w:styleId="DateCar">
    <w:name w:val="Date Car"/>
    <w:basedOn w:val="Policepardfaut"/>
    <w:link w:val="Date"/>
    <w:uiPriority w:val="3"/>
    <w:rPr>
      <w:sz w:val="32"/>
    </w:rPr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</w:pPr>
    <w:rPr>
      <w:b/>
      <w:sz w:val="36"/>
    </w:rPr>
  </w:style>
  <w:style w:type="character" w:customStyle="1" w:styleId="PieddepageCar">
    <w:name w:val="Pied de page Car"/>
    <w:basedOn w:val="Policepardfaut"/>
    <w:link w:val="Pieddepage"/>
    <w:uiPriority w:val="99"/>
    <w:rPr>
      <w:b/>
      <w:sz w:val="36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qFormat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Accentuation">
    <w:name w:val="Emphasis"/>
    <w:basedOn w:val="Policepardfaut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Accentuationintense">
    <w:name w:val="Intense Emphasis"/>
    <w:basedOn w:val="Policepardfaut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b/>
      <w:i/>
      <w:iCs/>
      <w:sz w:val="36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CitationCar">
    <w:name w:val="Citation Car"/>
    <w:basedOn w:val="Policepardfaut"/>
    <w:link w:val="Citation"/>
    <w:uiPriority w:val="29"/>
    <w:semiHidden/>
    <w:rPr>
      <w:iCs/>
      <w:sz w:val="36"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  <w:color w:val="3A3A3A" w:themeColor="text2"/>
    </w:rPr>
  </w:style>
  <w:style w:type="character" w:styleId="Accentuationlgre">
    <w:name w:val="Subtle Emphasis"/>
    <w:basedOn w:val="Policepardfaut"/>
    <w:uiPriority w:val="19"/>
    <w:semiHidden/>
    <w:unhideWhenUsed/>
    <w:qFormat/>
    <w:rPr>
      <w:i/>
      <w:iCs/>
      <w:color w:val="3A3A3A" w:themeColor="text2"/>
    </w:rPr>
  </w:style>
  <w:style w:type="character" w:styleId="Rfrencelgre">
    <w:name w:val="Subtle Reference"/>
    <w:basedOn w:val="Policepardfaut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outlineLvl w:val="9"/>
    </w:p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i/>
      <w:szCs w:val="24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Cs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i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E83B42"/>
    <w:pPr>
      <w:spacing w:before="360" w:after="360"/>
    </w:pPr>
    <w:rPr>
      <w:b/>
      <w:bCs/>
      <w:caps/>
      <w:sz w:val="22"/>
      <w:szCs w:val="22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E83B42"/>
    <w:pPr>
      <w:spacing w:after="0"/>
    </w:pPr>
    <w:rPr>
      <w:b/>
      <w:bCs/>
      <w:smallCaps/>
      <w:sz w:val="22"/>
      <w:szCs w:val="22"/>
    </w:rPr>
  </w:style>
  <w:style w:type="character" w:styleId="Lienhypertexte">
    <w:name w:val="Hyperlink"/>
    <w:basedOn w:val="Policepardfaut"/>
    <w:uiPriority w:val="99"/>
    <w:unhideWhenUsed/>
    <w:rsid w:val="00E83B42"/>
    <w:rPr>
      <w:color w:val="36A3B8" w:themeColor="hyperlink"/>
      <w:u w:val="single"/>
    </w:rPr>
  </w:style>
  <w:style w:type="paragraph" w:styleId="Paragraphedeliste">
    <w:name w:val="List Paragraph"/>
    <w:basedOn w:val="Normal"/>
    <w:uiPriority w:val="34"/>
    <w:unhideWhenUsed/>
    <w:qFormat/>
    <w:rsid w:val="00E83B42"/>
    <w:pPr>
      <w:ind w:left="720"/>
      <w:contextualSpacing/>
    </w:pPr>
  </w:style>
  <w:style w:type="character" w:styleId="Numrodepage">
    <w:name w:val="page number"/>
    <w:basedOn w:val="Policepardfaut"/>
    <w:uiPriority w:val="99"/>
    <w:semiHidden/>
    <w:unhideWhenUsed/>
    <w:rsid w:val="00F003AE"/>
  </w:style>
  <w:style w:type="character" w:styleId="Mentionnonrsolue">
    <w:name w:val="Unresolved Mention"/>
    <w:basedOn w:val="Policepardfaut"/>
    <w:uiPriority w:val="99"/>
    <w:semiHidden/>
    <w:unhideWhenUsed/>
    <w:rsid w:val="00DD2281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D2281"/>
    <w:rPr>
      <w:color w:val="80527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script.sq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ocolad/Library/Containers/com.microsoft.Word/Data/Library/Application%20Support/Microsoft/Office/16.0/DTS/fr-FR%7bBB4AE29F-B139-3C4A-97CC-1152FFC816DA%7d/%7b5803FD42-A960-4E40-BFFB-27B7991149BB%7dtf10002077.dotx" TargetMode="External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{5803FD42-A960-4E40-BFFB-27B7991149BB}tf10002077.dotx</Template>
  <TotalTime>34</TotalTime>
  <Pages>4</Pages>
  <Words>222</Words>
  <Characters>1226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Coralie BOYER</dc:creator>
  <cp:keywords/>
  <dc:description/>
  <cp:lastModifiedBy>Coralie BOYER</cp:lastModifiedBy>
  <cp:revision>54</cp:revision>
  <dcterms:created xsi:type="dcterms:W3CDTF">2021-12-02T11:32:00Z</dcterms:created>
  <dcterms:modified xsi:type="dcterms:W3CDTF">2021-12-12T15:50:00Z</dcterms:modified>
</cp:coreProperties>
</file>